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14B26" w14:textId="77777777" w:rsidR="00243869" w:rsidRPr="004541C1" w:rsidRDefault="00D81327" w:rsidP="00AC1C77">
      <w:pPr>
        <w:spacing w:after="0" w:line="240" w:lineRule="auto"/>
        <w:jc w:val="center"/>
        <w:rPr>
          <w:b/>
          <w:bCs/>
          <w:color w:val="000000" w:themeColor="text1"/>
          <w:sz w:val="30"/>
          <w:szCs w:val="30"/>
        </w:rPr>
      </w:pPr>
      <w:r w:rsidRPr="004541C1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9B2F65" wp14:editId="3F75FD66">
                <wp:simplePos x="0" y="0"/>
                <wp:positionH relativeFrom="margin">
                  <wp:align>right</wp:align>
                </wp:positionH>
                <wp:positionV relativeFrom="paragraph">
                  <wp:posOffset>-95250</wp:posOffset>
                </wp:positionV>
                <wp:extent cx="6050280" cy="9246870"/>
                <wp:effectExtent l="19050" t="19050" r="45720" b="3048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9246870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9E9C9" id="Rectangle 19" o:spid="_x0000_s1026" style="position:absolute;margin-left:425.2pt;margin-top:-7.5pt;width:476.4pt;height:728.1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" fillcolor="white [3201]" strokecolor="black [3213]" strokeweight="4.5pt">
                <v:stroke linestyle="thickThin"/>
                <v:path arrowok="t"/>
                <w10:wrap anchorx="margin"/>
              </v:rect>
            </w:pict>
          </mc:Fallback>
        </mc:AlternateContent>
      </w:r>
      <w:r w:rsidR="00243869" w:rsidRPr="004541C1">
        <w:rPr>
          <w:b/>
          <w:bCs/>
          <w:color w:val="000000" w:themeColor="text1"/>
          <w:sz w:val="30"/>
          <w:szCs w:val="30"/>
        </w:rPr>
        <w:t>BỘ GIÁO DỤC VÀ ĐÀO TẠO</w:t>
      </w:r>
    </w:p>
    <w:p w14:paraId="672CDFC5" w14:textId="77777777" w:rsidR="0093366A" w:rsidRPr="004541C1" w:rsidRDefault="0093366A" w:rsidP="00AC1C77">
      <w:pPr>
        <w:spacing w:after="0" w:line="240" w:lineRule="auto"/>
        <w:jc w:val="center"/>
        <w:rPr>
          <w:b/>
          <w:bCs/>
          <w:color w:val="000000" w:themeColor="text1"/>
          <w:sz w:val="30"/>
          <w:szCs w:val="30"/>
        </w:rPr>
      </w:pPr>
      <w:r w:rsidRPr="004541C1">
        <w:rPr>
          <w:b/>
          <w:bCs/>
          <w:color w:val="000000" w:themeColor="text1"/>
          <w:sz w:val="30"/>
          <w:szCs w:val="30"/>
        </w:rPr>
        <w:t>TRƯỜNG ĐẠI HỌC ĐẠI NAM</w:t>
      </w:r>
    </w:p>
    <w:p w14:paraId="3F918925" w14:textId="77777777" w:rsidR="0093366A" w:rsidRPr="001E5277" w:rsidRDefault="00D81327" w:rsidP="00AC1C77">
      <w:pPr>
        <w:jc w:val="center"/>
        <w:rPr>
          <w:color w:val="000000" w:themeColor="text1"/>
        </w:rPr>
      </w:pPr>
      <w:r w:rsidRPr="001E527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70560" wp14:editId="52E60D1D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400300" cy="0"/>
                <wp:effectExtent l="0" t="0" r="0" b="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A68A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0;margin-top:5.5pt;width:189pt;height:0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">
                <w10:wrap anchorx="margin"/>
              </v:shape>
            </w:pict>
          </mc:Fallback>
        </mc:AlternateContent>
      </w:r>
      <w:r w:rsidR="0093366A" w:rsidRPr="001E5277">
        <w:rPr>
          <w:noProof/>
          <w:color w:val="000000" w:themeColor="text1"/>
        </w:rPr>
        <w:drawing>
          <wp:inline distT="0" distB="0" distL="0" distR="0" wp14:anchorId="5E91F82F" wp14:editId="20EB1D6F">
            <wp:extent cx="2237740" cy="223139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471E97" w14:textId="77777777" w:rsidR="002D3F7F" w:rsidRDefault="002D3F7F" w:rsidP="00AC1C77">
      <w:pPr>
        <w:tabs>
          <w:tab w:val="left" w:pos="4230"/>
        </w:tabs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NGUYỄN QUYẾT </w:t>
      </w:r>
      <w:r w:rsidR="004C53E4">
        <w:rPr>
          <w:b/>
          <w:color w:val="000000" w:themeColor="text1"/>
          <w:sz w:val="30"/>
          <w:szCs w:val="30"/>
        </w:rPr>
        <w:t>A</w:t>
      </w:r>
    </w:p>
    <w:p w14:paraId="28706F60" w14:textId="39AB6363" w:rsidR="002D3F7F" w:rsidRDefault="002D3F7F" w:rsidP="00C335DA">
      <w:pPr>
        <w:tabs>
          <w:tab w:val="left" w:pos="4230"/>
        </w:tabs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MSV: </w:t>
      </w:r>
      <w:r w:rsidR="004C53E4">
        <w:rPr>
          <w:b/>
          <w:color w:val="000000" w:themeColor="text1"/>
          <w:sz w:val="30"/>
          <w:szCs w:val="30"/>
        </w:rPr>
        <w:t>…</w:t>
      </w:r>
    </w:p>
    <w:p w14:paraId="7C6D8DEA" w14:textId="77777777" w:rsidR="002D3F7F" w:rsidRDefault="002D3F7F" w:rsidP="00D664D2">
      <w:pPr>
        <w:tabs>
          <w:tab w:val="left" w:pos="4230"/>
        </w:tabs>
        <w:ind w:firstLine="720"/>
        <w:jc w:val="left"/>
        <w:rPr>
          <w:b/>
          <w:color w:val="000000" w:themeColor="text1"/>
          <w:sz w:val="30"/>
          <w:szCs w:val="30"/>
        </w:rPr>
      </w:pPr>
    </w:p>
    <w:p w14:paraId="11EA3442" w14:textId="4FE73335" w:rsidR="002D3F7F" w:rsidRDefault="00367719" w:rsidP="004A19B0">
      <w:pPr>
        <w:tabs>
          <w:tab w:val="left" w:pos="4230"/>
        </w:tabs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TÊN BÁO CÁO</w:t>
      </w:r>
    </w:p>
    <w:p w14:paraId="60E39154" w14:textId="77777777" w:rsidR="002D3F7F" w:rsidRDefault="002D3F7F" w:rsidP="002D3F7F">
      <w:pPr>
        <w:tabs>
          <w:tab w:val="left" w:pos="4230"/>
        </w:tabs>
        <w:ind w:firstLine="720"/>
        <w:jc w:val="center"/>
        <w:rPr>
          <w:b/>
          <w:color w:val="000000" w:themeColor="text1"/>
          <w:sz w:val="30"/>
          <w:szCs w:val="30"/>
        </w:rPr>
      </w:pPr>
    </w:p>
    <w:p w14:paraId="0878C3E1" w14:textId="77777777" w:rsidR="00C335DA" w:rsidRDefault="00C335DA" w:rsidP="004A19B0">
      <w:pPr>
        <w:tabs>
          <w:tab w:val="left" w:pos="4230"/>
        </w:tabs>
        <w:jc w:val="center"/>
        <w:rPr>
          <w:b/>
          <w:color w:val="000000" w:themeColor="text1"/>
          <w:sz w:val="32"/>
          <w:szCs w:val="32"/>
        </w:rPr>
      </w:pPr>
    </w:p>
    <w:p w14:paraId="154B3D0D" w14:textId="258C0A6D" w:rsidR="004A19B0" w:rsidRDefault="002D3F7F" w:rsidP="004A19B0">
      <w:pPr>
        <w:tabs>
          <w:tab w:val="left" w:pos="4230"/>
        </w:tabs>
        <w:jc w:val="center"/>
        <w:rPr>
          <w:b/>
          <w:color w:val="000000" w:themeColor="text1"/>
          <w:sz w:val="32"/>
          <w:szCs w:val="32"/>
        </w:rPr>
      </w:pPr>
      <w:r w:rsidRPr="002D3F7F">
        <w:rPr>
          <w:b/>
          <w:color w:val="000000" w:themeColor="text1"/>
          <w:sz w:val="32"/>
          <w:szCs w:val="32"/>
        </w:rPr>
        <w:t xml:space="preserve">BÁO CÁO </w:t>
      </w:r>
      <w:r w:rsidR="00BE4673">
        <w:rPr>
          <w:b/>
          <w:color w:val="000000" w:themeColor="text1"/>
          <w:sz w:val="32"/>
          <w:szCs w:val="32"/>
        </w:rPr>
        <w:t>THỰC TẬP TỐT NGHIỆP</w:t>
      </w:r>
    </w:p>
    <w:p w14:paraId="0271E708" w14:textId="4AB53A57" w:rsidR="002D3F7F" w:rsidRPr="002D3F7F" w:rsidRDefault="002D3F7F" w:rsidP="004A19B0">
      <w:pPr>
        <w:tabs>
          <w:tab w:val="left" w:pos="4230"/>
        </w:tabs>
        <w:jc w:val="center"/>
        <w:rPr>
          <w:color w:val="000000" w:themeColor="text1"/>
          <w:sz w:val="32"/>
          <w:szCs w:val="32"/>
          <w:lang w:val="vi-VN"/>
        </w:rPr>
      </w:pPr>
      <w:r w:rsidRPr="002D3F7F">
        <w:rPr>
          <w:b/>
          <w:color w:val="000000" w:themeColor="text1"/>
          <w:sz w:val="32"/>
          <w:szCs w:val="32"/>
        </w:rPr>
        <w:t>NGÀNH CÔNG NGHỆ TH</w:t>
      </w:r>
      <w:r w:rsidR="00C335DA">
        <w:rPr>
          <w:b/>
          <w:color w:val="000000" w:themeColor="text1"/>
          <w:sz w:val="32"/>
          <w:szCs w:val="32"/>
        </w:rPr>
        <w:t>Ô</w:t>
      </w:r>
      <w:r w:rsidRPr="002D3F7F">
        <w:rPr>
          <w:b/>
          <w:color w:val="000000" w:themeColor="text1"/>
          <w:sz w:val="32"/>
          <w:szCs w:val="32"/>
        </w:rPr>
        <w:t>NG TIN</w:t>
      </w:r>
    </w:p>
    <w:p w14:paraId="66B8C012" w14:textId="77777777" w:rsidR="006E5115" w:rsidRPr="001E5277" w:rsidRDefault="006E5115" w:rsidP="006E5115">
      <w:pPr>
        <w:tabs>
          <w:tab w:val="left" w:pos="4230"/>
        </w:tabs>
        <w:ind w:left="720" w:firstLine="720"/>
        <w:rPr>
          <w:color w:val="000000" w:themeColor="text1"/>
          <w:sz w:val="28"/>
          <w:szCs w:val="28"/>
        </w:rPr>
      </w:pPr>
    </w:p>
    <w:p w14:paraId="58AD6C26" w14:textId="77777777" w:rsidR="00AD691E" w:rsidRPr="001E5277" w:rsidRDefault="00AD691E" w:rsidP="00AD691E">
      <w:pPr>
        <w:rPr>
          <w:b/>
          <w:bCs/>
          <w:color w:val="000000" w:themeColor="text1"/>
          <w:sz w:val="28"/>
          <w:szCs w:val="28"/>
        </w:rPr>
      </w:pPr>
    </w:p>
    <w:p w14:paraId="101AD715" w14:textId="77777777" w:rsidR="00AD691E" w:rsidRPr="001E5277" w:rsidRDefault="00AD691E" w:rsidP="00AD691E">
      <w:pPr>
        <w:rPr>
          <w:b/>
          <w:bCs/>
          <w:color w:val="000000" w:themeColor="text1"/>
          <w:sz w:val="28"/>
          <w:szCs w:val="28"/>
        </w:rPr>
      </w:pPr>
    </w:p>
    <w:p w14:paraId="70B9FBF8" w14:textId="77777777" w:rsidR="00AD691E" w:rsidRPr="001E5277" w:rsidRDefault="00AD691E" w:rsidP="00AD691E">
      <w:pPr>
        <w:rPr>
          <w:b/>
          <w:bCs/>
          <w:color w:val="000000" w:themeColor="text1"/>
          <w:sz w:val="28"/>
          <w:szCs w:val="28"/>
        </w:rPr>
      </w:pPr>
    </w:p>
    <w:p w14:paraId="2A0453E7" w14:textId="77777777" w:rsidR="00367719" w:rsidRDefault="00367719" w:rsidP="00F74737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31393AC" w14:textId="77777777" w:rsidR="00367719" w:rsidRDefault="00367719" w:rsidP="00F74737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114DD4A" w14:textId="7F3C0048" w:rsidR="0093366A" w:rsidRPr="00367719" w:rsidRDefault="00A95609" w:rsidP="00F74737">
      <w:pPr>
        <w:jc w:val="center"/>
        <w:rPr>
          <w:b/>
          <w:bCs/>
          <w:color w:val="000000" w:themeColor="text1"/>
          <w:sz w:val="28"/>
          <w:szCs w:val="28"/>
        </w:rPr>
        <w:sectPr w:rsidR="0093366A" w:rsidRPr="00367719" w:rsidSect="004A19B0">
          <w:headerReference w:type="default" r:id="rId9"/>
          <w:footerReference w:type="default" r:id="rId10"/>
          <w:headerReference w:type="first" r:id="rId11"/>
          <w:pgSz w:w="11907" w:h="16840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b/>
          <w:bCs/>
          <w:color w:val="000000" w:themeColor="text1"/>
          <w:sz w:val="28"/>
          <w:szCs w:val="28"/>
        </w:rPr>
        <w:t>HÀ NỘI</w:t>
      </w:r>
      <w:r w:rsidR="00243869" w:rsidRPr="001E5277">
        <w:rPr>
          <w:b/>
          <w:bCs/>
          <w:color w:val="000000" w:themeColor="text1"/>
          <w:sz w:val="28"/>
          <w:szCs w:val="28"/>
        </w:rPr>
        <w:t>,</w:t>
      </w:r>
      <w:r w:rsidR="0093366A" w:rsidRPr="001E5277">
        <w:rPr>
          <w:b/>
          <w:bCs/>
          <w:color w:val="000000" w:themeColor="text1"/>
          <w:sz w:val="28"/>
          <w:szCs w:val="28"/>
        </w:rPr>
        <w:t xml:space="preserve"> </w:t>
      </w:r>
      <w:r w:rsidR="00EC1C45">
        <w:rPr>
          <w:b/>
          <w:bCs/>
          <w:color w:val="000000" w:themeColor="text1"/>
          <w:sz w:val="28"/>
          <w:szCs w:val="28"/>
        </w:rPr>
        <w:t>NĂM</w:t>
      </w:r>
      <w:r w:rsidR="00357076" w:rsidRPr="001E5277">
        <w:rPr>
          <w:b/>
          <w:bCs/>
          <w:color w:val="000000" w:themeColor="text1"/>
          <w:sz w:val="28"/>
          <w:szCs w:val="28"/>
        </w:rPr>
        <w:t xml:space="preserve"> </w:t>
      </w:r>
      <w:r w:rsidR="0093366A" w:rsidRPr="001E5277">
        <w:rPr>
          <w:b/>
          <w:bCs/>
          <w:color w:val="000000" w:themeColor="text1"/>
          <w:sz w:val="28"/>
          <w:szCs w:val="28"/>
        </w:rPr>
        <w:t>20</w:t>
      </w:r>
      <w:r w:rsidR="00EC1C45">
        <w:rPr>
          <w:b/>
          <w:bCs/>
          <w:color w:val="000000" w:themeColor="text1"/>
          <w:sz w:val="28"/>
          <w:szCs w:val="28"/>
        </w:rPr>
        <w:t>25</w:t>
      </w:r>
    </w:p>
    <w:p w14:paraId="387A3561" w14:textId="77777777" w:rsidR="00243869" w:rsidRPr="002E6337" w:rsidRDefault="00697BD2" w:rsidP="004541C1">
      <w:pPr>
        <w:spacing w:line="240" w:lineRule="auto"/>
        <w:jc w:val="center"/>
        <w:rPr>
          <w:b/>
          <w:bCs/>
          <w:color w:val="000000" w:themeColor="text1"/>
          <w:sz w:val="30"/>
          <w:szCs w:val="30"/>
          <w:lang w:val="vi-VN"/>
        </w:rPr>
      </w:pPr>
      <w:r w:rsidRPr="004541C1"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D4F68D" wp14:editId="63036725">
                <wp:simplePos x="0" y="0"/>
                <wp:positionH relativeFrom="margin">
                  <wp:posOffset>-154305</wp:posOffset>
                </wp:positionH>
                <wp:positionV relativeFrom="paragraph">
                  <wp:posOffset>-68580</wp:posOffset>
                </wp:positionV>
                <wp:extent cx="6069330" cy="9277350"/>
                <wp:effectExtent l="19050" t="19050" r="45720" b="381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9330" cy="9277350"/>
                        </a:xfrm>
                        <a:prstGeom prst="rect">
                          <a:avLst/>
                        </a:prstGeom>
                        <a:ln w="571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8FADF" w14:textId="77777777" w:rsidR="00633915" w:rsidRDefault="00633915" w:rsidP="00F549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4F68D" id="Rectangle 14" o:spid="_x0000_s1026" style="position:absolute;left:0;text-align:left;margin-left:-12.15pt;margin-top:-5.4pt;width:477.9pt;height:730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" fillcolor="white [3201]" strokecolor="black [3213]" strokeweight="4.5pt">
                <v:stroke linestyle="thickThin"/>
                <v:path arrowok="t"/>
                <v:textbox>
                  <w:txbxContent>
                    <w:p w14:paraId="49D8FADF" w14:textId="77777777" w:rsidR="00633915" w:rsidRDefault="00633915" w:rsidP="00F549F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3869" w:rsidRPr="002E6337">
        <w:rPr>
          <w:b/>
          <w:bCs/>
          <w:color w:val="000000" w:themeColor="text1"/>
          <w:sz w:val="30"/>
          <w:szCs w:val="30"/>
          <w:lang w:val="vi-VN"/>
        </w:rPr>
        <w:t>BỘ GIÁO DỤC VÀ ĐÀO TẠO</w:t>
      </w:r>
    </w:p>
    <w:p w14:paraId="435E9E62" w14:textId="77777777" w:rsidR="0093366A" w:rsidRPr="004541C1" w:rsidRDefault="0093366A" w:rsidP="004541C1">
      <w:pPr>
        <w:spacing w:line="240" w:lineRule="auto"/>
        <w:jc w:val="center"/>
        <w:rPr>
          <w:b/>
          <w:bCs/>
          <w:color w:val="000000" w:themeColor="text1"/>
          <w:sz w:val="30"/>
          <w:szCs w:val="30"/>
        </w:rPr>
      </w:pPr>
      <w:r w:rsidRPr="004541C1">
        <w:rPr>
          <w:b/>
          <w:bCs/>
          <w:color w:val="000000" w:themeColor="text1"/>
          <w:sz w:val="30"/>
          <w:szCs w:val="30"/>
        </w:rPr>
        <w:t>TRƯỜNG ĐẠI HỌC ĐẠI NAM</w:t>
      </w:r>
    </w:p>
    <w:p w14:paraId="1FEEEEC5" w14:textId="77777777" w:rsidR="0093366A" w:rsidRPr="001E5277" w:rsidRDefault="0093366A" w:rsidP="00697BD2">
      <w:pPr>
        <w:jc w:val="center"/>
        <w:rPr>
          <w:color w:val="000000" w:themeColor="text1"/>
        </w:rPr>
      </w:pPr>
      <w:r w:rsidRPr="001E5277">
        <w:rPr>
          <w:noProof/>
          <w:color w:val="000000" w:themeColor="text1"/>
        </w:rPr>
        <w:drawing>
          <wp:inline distT="0" distB="0" distL="0" distR="0" wp14:anchorId="1498F440" wp14:editId="4ADEEDC0">
            <wp:extent cx="1885315" cy="1879965"/>
            <wp:effectExtent l="0" t="0" r="635" b="635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848" cy="188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AB4E3" w14:textId="77777777" w:rsidR="00243869" w:rsidRDefault="002D3F7F" w:rsidP="002D3F7F">
      <w:pPr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NGUYỄN QUYẾT </w:t>
      </w:r>
      <w:r w:rsidR="00367719">
        <w:rPr>
          <w:b/>
          <w:color w:val="000000" w:themeColor="text1"/>
          <w:sz w:val="30"/>
          <w:szCs w:val="30"/>
        </w:rPr>
        <w:t>A</w:t>
      </w:r>
    </w:p>
    <w:p w14:paraId="490A4095" w14:textId="77777777" w:rsidR="002D3F7F" w:rsidRDefault="002D3F7F" w:rsidP="002D3F7F">
      <w:pPr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MSV:</w:t>
      </w:r>
      <w:r w:rsidR="00367719">
        <w:rPr>
          <w:b/>
          <w:color w:val="000000" w:themeColor="text1"/>
          <w:sz w:val="30"/>
          <w:szCs w:val="30"/>
        </w:rPr>
        <w:t>…</w:t>
      </w:r>
      <w:r w:rsidR="006B4600">
        <w:rPr>
          <w:b/>
          <w:color w:val="000000" w:themeColor="text1"/>
          <w:sz w:val="30"/>
          <w:szCs w:val="30"/>
        </w:rPr>
        <w:t xml:space="preserve">, KHÓA: </w:t>
      </w:r>
      <w:r w:rsidR="00367719">
        <w:rPr>
          <w:b/>
          <w:color w:val="000000" w:themeColor="text1"/>
          <w:sz w:val="30"/>
          <w:szCs w:val="30"/>
        </w:rPr>
        <w:t>…</w:t>
      </w:r>
    </w:p>
    <w:p w14:paraId="295C5EFC" w14:textId="77777777" w:rsidR="002D3F7F" w:rsidRDefault="002D3F7F" w:rsidP="002D3F7F">
      <w:pPr>
        <w:jc w:val="center"/>
        <w:rPr>
          <w:b/>
          <w:color w:val="000000" w:themeColor="text1"/>
          <w:sz w:val="30"/>
          <w:szCs w:val="30"/>
        </w:rPr>
      </w:pPr>
    </w:p>
    <w:p w14:paraId="57B4AEA1" w14:textId="47CB792D" w:rsidR="002D3F7F" w:rsidRDefault="00367719" w:rsidP="002D3F7F">
      <w:pPr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>TÊN BÁO CÁO</w:t>
      </w:r>
    </w:p>
    <w:p w14:paraId="499C4276" w14:textId="77777777" w:rsidR="002D3F7F" w:rsidRDefault="002D3F7F" w:rsidP="002D3F7F">
      <w:pPr>
        <w:jc w:val="center"/>
        <w:rPr>
          <w:b/>
          <w:color w:val="000000" w:themeColor="text1"/>
          <w:sz w:val="30"/>
          <w:szCs w:val="30"/>
        </w:rPr>
      </w:pPr>
    </w:p>
    <w:p w14:paraId="5202DDB1" w14:textId="77777777" w:rsidR="00F86329" w:rsidRDefault="00F86329" w:rsidP="002D3F7F">
      <w:pPr>
        <w:jc w:val="center"/>
        <w:rPr>
          <w:b/>
          <w:color w:val="000000" w:themeColor="text1"/>
          <w:sz w:val="30"/>
          <w:szCs w:val="30"/>
        </w:rPr>
      </w:pPr>
    </w:p>
    <w:p w14:paraId="0AAE78E5" w14:textId="77777777" w:rsidR="002D3F7F" w:rsidRPr="006B4600" w:rsidRDefault="002D3F7F" w:rsidP="0048468D">
      <w:pPr>
        <w:jc w:val="center"/>
        <w:rPr>
          <w:b/>
          <w:color w:val="000000" w:themeColor="text1"/>
          <w:sz w:val="32"/>
          <w:szCs w:val="32"/>
        </w:rPr>
      </w:pPr>
      <w:r w:rsidRPr="006B4600">
        <w:rPr>
          <w:b/>
          <w:color w:val="000000" w:themeColor="text1"/>
          <w:sz w:val="32"/>
          <w:szCs w:val="32"/>
        </w:rPr>
        <w:t>BÁO CÁO THỰC TẬP TỐT NGHIỆP</w:t>
      </w:r>
    </w:p>
    <w:p w14:paraId="62609C5E" w14:textId="00C458CF" w:rsidR="002D3F7F" w:rsidRPr="006B4600" w:rsidRDefault="002D3F7F" w:rsidP="001162CB">
      <w:pPr>
        <w:ind w:left="720"/>
        <w:jc w:val="center"/>
        <w:rPr>
          <w:b/>
          <w:color w:val="000000" w:themeColor="text1"/>
          <w:sz w:val="32"/>
          <w:szCs w:val="32"/>
        </w:rPr>
      </w:pPr>
      <w:r w:rsidRPr="006B4600">
        <w:rPr>
          <w:b/>
          <w:color w:val="000000" w:themeColor="text1"/>
          <w:sz w:val="32"/>
          <w:szCs w:val="32"/>
        </w:rPr>
        <w:t>NGÀNH:</w:t>
      </w:r>
      <w:r w:rsidR="001162CB">
        <w:rPr>
          <w:b/>
          <w:color w:val="000000" w:themeColor="text1"/>
          <w:sz w:val="32"/>
          <w:szCs w:val="32"/>
        </w:rPr>
        <w:t xml:space="preserve"> </w:t>
      </w:r>
      <w:r w:rsidRPr="006B4600">
        <w:rPr>
          <w:b/>
          <w:color w:val="000000" w:themeColor="text1"/>
          <w:sz w:val="32"/>
          <w:szCs w:val="32"/>
        </w:rPr>
        <w:t>CÔNG NGHỆ THÔNG TIN</w:t>
      </w:r>
    </w:p>
    <w:p w14:paraId="68D52692" w14:textId="77777777" w:rsidR="00D308E9" w:rsidRDefault="00D308E9" w:rsidP="006E2A6B">
      <w:pPr>
        <w:rPr>
          <w:b/>
          <w:color w:val="000000" w:themeColor="text1"/>
          <w:sz w:val="30"/>
          <w:szCs w:val="30"/>
        </w:rPr>
      </w:pPr>
    </w:p>
    <w:p w14:paraId="3E250D7E" w14:textId="77777777" w:rsidR="006C1D62" w:rsidRDefault="006C1D62" w:rsidP="00D308E9">
      <w:pPr>
        <w:ind w:left="720"/>
        <w:jc w:val="center"/>
        <w:rPr>
          <w:b/>
          <w:color w:val="000000" w:themeColor="text1"/>
          <w:sz w:val="28"/>
          <w:szCs w:val="28"/>
        </w:rPr>
      </w:pPr>
    </w:p>
    <w:p w14:paraId="055C8E5B" w14:textId="77777777" w:rsidR="006C1D62" w:rsidRDefault="006C1D62" w:rsidP="00D308E9">
      <w:pPr>
        <w:ind w:left="720"/>
        <w:jc w:val="center"/>
        <w:rPr>
          <w:b/>
          <w:color w:val="000000" w:themeColor="text1"/>
          <w:sz w:val="28"/>
          <w:szCs w:val="28"/>
        </w:rPr>
      </w:pPr>
    </w:p>
    <w:p w14:paraId="297B87B0" w14:textId="3556508D" w:rsidR="00B43F09" w:rsidRPr="001E5277" w:rsidRDefault="006B4600" w:rsidP="006C1D62">
      <w:pPr>
        <w:ind w:left="720"/>
        <w:jc w:val="center"/>
        <w:rPr>
          <w:b/>
          <w:bCs/>
          <w:color w:val="000000" w:themeColor="text1"/>
          <w:sz w:val="28"/>
          <w:szCs w:val="28"/>
        </w:rPr>
      </w:pPr>
      <w:r w:rsidRPr="006B4600">
        <w:rPr>
          <w:b/>
          <w:color w:val="000000" w:themeColor="text1"/>
          <w:sz w:val="28"/>
          <w:szCs w:val="28"/>
        </w:rPr>
        <w:t>GIẢNG VIÊN HƯỚNG DẪN</w:t>
      </w:r>
      <w:r w:rsidR="002D3F7F" w:rsidRPr="006B4600">
        <w:rPr>
          <w:b/>
          <w:color w:val="000000" w:themeColor="text1"/>
          <w:sz w:val="28"/>
          <w:szCs w:val="28"/>
        </w:rPr>
        <w:t>:</w:t>
      </w:r>
      <w:r w:rsidR="006C1D62">
        <w:rPr>
          <w:b/>
          <w:color w:val="000000" w:themeColor="text1"/>
          <w:sz w:val="28"/>
          <w:szCs w:val="28"/>
        </w:rPr>
        <w:t xml:space="preserve"> ThS. Lê Tuấn Anh</w:t>
      </w:r>
    </w:p>
    <w:p w14:paraId="03114455" w14:textId="77777777" w:rsidR="00B43F09" w:rsidRPr="001E5277" w:rsidRDefault="00B43F09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87718BE" w14:textId="77777777" w:rsidR="00B43F09" w:rsidRPr="001E5277" w:rsidRDefault="00B43F09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BFCFCC8" w14:textId="77777777" w:rsidR="0094355D" w:rsidRDefault="0094355D" w:rsidP="0048376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37A4146" w14:textId="2B1A5962" w:rsidR="00243869" w:rsidRPr="0094355D" w:rsidRDefault="00243869" w:rsidP="00483768">
      <w:pPr>
        <w:jc w:val="center"/>
        <w:rPr>
          <w:b/>
          <w:bCs/>
          <w:color w:val="000000" w:themeColor="text1"/>
          <w:sz w:val="28"/>
          <w:szCs w:val="28"/>
        </w:rPr>
        <w:sectPr w:rsidR="00243869" w:rsidRPr="0094355D" w:rsidSect="004A19B0">
          <w:headerReference w:type="default" r:id="rId12"/>
          <w:footerReference w:type="default" r:id="rId13"/>
          <w:pgSz w:w="11907" w:h="16840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E5277">
        <w:rPr>
          <w:b/>
          <w:bCs/>
          <w:color w:val="000000" w:themeColor="text1"/>
          <w:sz w:val="28"/>
          <w:szCs w:val="28"/>
        </w:rPr>
        <w:t>H</w:t>
      </w:r>
      <w:r w:rsidR="004A19B0">
        <w:rPr>
          <w:b/>
          <w:bCs/>
          <w:color w:val="000000" w:themeColor="text1"/>
          <w:sz w:val="28"/>
          <w:szCs w:val="28"/>
        </w:rPr>
        <w:t>À NỘI</w:t>
      </w:r>
      <w:r w:rsidRPr="001E5277">
        <w:rPr>
          <w:b/>
          <w:bCs/>
          <w:color w:val="000000" w:themeColor="text1"/>
          <w:sz w:val="28"/>
          <w:szCs w:val="28"/>
        </w:rPr>
        <w:t xml:space="preserve">, </w:t>
      </w:r>
      <w:r w:rsidR="00F62FD7">
        <w:rPr>
          <w:b/>
          <w:bCs/>
          <w:color w:val="000000" w:themeColor="text1"/>
          <w:sz w:val="28"/>
          <w:szCs w:val="28"/>
        </w:rPr>
        <w:t>NĂM</w:t>
      </w:r>
      <w:r w:rsidR="00F62FD7" w:rsidRPr="001E5277">
        <w:rPr>
          <w:b/>
          <w:bCs/>
          <w:color w:val="000000" w:themeColor="text1"/>
          <w:sz w:val="28"/>
          <w:szCs w:val="28"/>
        </w:rPr>
        <w:t xml:space="preserve"> </w:t>
      </w:r>
      <w:r w:rsidRPr="001E5277">
        <w:rPr>
          <w:b/>
          <w:bCs/>
          <w:color w:val="000000" w:themeColor="text1"/>
          <w:sz w:val="28"/>
          <w:szCs w:val="28"/>
        </w:rPr>
        <w:t>20</w:t>
      </w:r>
      <w:r w:rsidR="00F62FD7">
        <w:rPr>
          <w:b/>
          <w:bCs/>
          <w:color w:val="000000" w:themeColor="text1"/>
          <w:sz w:val="28"/>
          <w:szCs w:val="28"/>
        </w:rPr>
        <w:t>25</w:t>
      </w:r>
    </w:p>
    <w:p w14:paraId="1426F240" w14:textId="77777777" w:rsidR="00B43F09" w:rsidRPr="001E5277" w:rsidRDefault="00B43F09" w:rsidP="008120AE">
      <w:pPr>
        <w:pStyle w:val="Heading1"/>
        <w:rPr>
          <w:lang w:val="vi-VN"/>
        </w:rPr>
      </w:pPr>
      <w:bookmarkStart w:id="0" w:name="_Toc199372350"/>
      <w:r w:rsidRPr="001E5277">
        <w:rPr>
          <w:lang w:val="vi-VN"/>
        </w:rPr>
        <w:lastRenderedPageBreak/>
        <w:t>LỜI CAM ĐOAN</w:t>
      </w:r>
      <w:bookmarkEnd w:id="0"/>
    </w:p>
    <w:p w14:paraId="3528303B" w14:textId="77777777" w:rsidR="00D81327" w:rsidRPr="00DF44A4" w:rsidRDefault="00D8132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61CF1D00" w14:textId="77777777" w:rsidR="009439D7" w:rsidRPr="00DF44A4" w:rsidRDefault="009439D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61987379" w14:textId="77777777" w:rsidR="009439D7" w:rsidRPr="00DF44A4" w:rsidRDefault="009439D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3092C711" w14:textId="77777777" w:rsidR="009439D7" w:rsidRPr="00DF44A4" w:rsidRDefault="009439D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09EBB66A" w14:textId="77777777" w:rsidR="009439D7" w:rsidRPr="00DF44A4" w:rsidRDefault="009439D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32C1AED1" w14:textId="77777777" w:rsidR="009439D7" w:rsidRPr="00DF44A4" w:rsidRDefault="009439D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4B5C4524" w14:textId="77777777" w:rsidR="009439D7" w:rsidRPr="00DF44A4" w:rsidRDefault="009439D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2DD55F47" w14:textId="77777777" w:rsidR="009439D7" w:rsidRPr="00DF44A4" w:rsidRDefault="009439D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6DB50187" w14:textId="77777777" w:rsidR="009439D7" w:rsidRPr="00DF44A4" w:rsidRDefault="009439D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540896F8" w14:textId="77777777" w:rsidR="009439D7" w:rsidRPr="00DF44A4" w:rsidRDefault="009439D7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68949CE8" w14:textId="77777777" w:rsidR="009439D7" w:rsidRPr="006F2883" w:rsidRDefault="009439D7" w:rsidP="007170AF">
      <w:pPr>
        <w:pStyle w:val="BodyTextIndent2"/>
        <w:spacing w:line="336" w:lineRule="auto"/>
        <w:ind w:left="0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285450F1" w14:textId="77777777" w:rsidR="007170AF" w:rsidRDefault="007170AF" w:rsidP="008120AE">
      <w:pPr>
        <w:tabs>
          <w:tab w:val="left" w:pos="5532"/>
        </w:tabs>
        <w:spacing w:after="160" w:line="259" w:lineRule="auto"/>
        <w:jc w:val="left"/>
        <w:rPr>
          <w:rFonts w:eastAsiaTheme="minorHAnsi"/>
          <w:b/>
          <w:iCs/>
          <w:sz w:val="32"/>
          <w:szCs w:val="32"/>
          <w:lang w:val="vi-VN"/>
        </w:rPr>
      </w:pPr>
      <w:r>
        <w:rPr>
          <w:b/>
          <w:iCs/>
          <w:sz w:val="32"/>
          <w:szCs w:val="32"/>
          <w:lang w:val="vi-VN"/>
        </w:rPr>
        <w:br w:type="page"/>
      </w:r>
      <w:r w:rsidR="008120AE">
        <w:rPr>
          <w:b/>
          <w:iCs/>
          <w:sz w:val="32"/>
          <w:szCs w:val="32"/>
          <w:lang w:val="vi-VN"/>
        </w:rPr>
        <w:lastRenderedPageBreak/>
        <w:tab/>
      </w:r>
    </w:p>
    <w:p w14:paraId="45B1ED2A" w14:textId="77777777" w:rsidR="009439D7" w:rsidRPr="006F2883" w:rsidRDefault="007170AF" w:rsidP="008120AE">
      <w:pPr>
        <w:pStyle w:val="Heading1"/>
        <w:rPr>
          <w:lang w:val="vi-VN"/>
        </w:rPr>
      </w:pPr>
      <w:bookmarkStart w:id="1" w:name="_Toc199372351"/>
      <w:r w:rsidRPr="006F2883">
        <w:rPr>
          <w:lang w:val="vi-VN"/>
        </w:rPr>
        <w:t>LỜI CẢM ƠN</w:t>
      </w:r>
      <w:bookmarkEnd w:id="1"/>
    </w:p>
    <w:p w14:paraId="55E44643" w14:textId="77777777" w:rsidR="00B43F09" w:rsidRPr="00DF44A4" w:rsidRDefault="00B43F09" w:rsidP="009439D7">
      <w:pPr>
        <w:pStyle w:val="BodyTextIndent2"/>
        <w:spacing w:line="336" w:lineRule="auto"/>
        <w:ind w:left="0" w:firstLine="360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316868A9" w14:textId="77777777" w:rsidR="00B43F09" w:rsidRPr="00DF44A4" w:rsidRDefault="00B43F09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0D83D997" w14:textId="77777777" w:rsidR="00B43F09" w:rsidRPr="00DF44A4" w:rsidRDefault="00B43F09" w:rsidP="00D81327">
      <w:pPr>
        <w:pStyle w:val="BodyTextIndent2"/>
        <w:spacing w:line="336" w:lineRule="auto"/>
        <w:ind w:left="0" w:firstLine="360"/>
        <w:jc w:val="center"/>
        <w:rPr>
          <w:rFonts w:ascii="Times New Roman" w:hAnsi="Times New Roman" w:cs="Times New Roman"/>
          <w:bCs/>
          <w:iCs/>
          <w:sz w:val="26"/>
          <w:szCs w:val="28"/>
          <w:lang w:val="vi-VN"/>
        </w:rPr>
      </w:pPr>
    </w:p>
    <w:p w14:paraId="163F2031" w14:textId="77777777" w:rsidR="000B1370" w:rsidRDefault="000B1370">
      <w:pPr>
        <w:spacing w:after="160" w:line="259" w:lineRule="auto"/>
        <w:jc w:val="left"/>
        <w:rPr>
          <w:b/>
          <w:bCs/>
          <w:iCs/>
          <w:sz w:val="28"/>
          <w:szCs w:val="28"/>
          <w:lang w:val="vi-VN"/>
        </w:rPr>
      </w:pPr>
      <w:r>
        <w:rPr>
          <w:b/>
          <w:bCs/>
          <w:iCs/>
          <w:sz w:val="28"/>
          <w:szCs w:val="28"/>
          <w:lang w:val="vi-VN"/>
        </w:rPr>
        <w:br w:type="page"/>
      </w:r>
    </w:p>
    <w:p w14:paraId="0EC2C355" w14:textId="77777777" w:rsidR="00181825" w:rsidRPr="00181825" w:rsidRDefault="00181825" w:rsidP="008120AE">
      <w:pPr>
        <w:pStyle w:val="Heading1"/>
      </w:pPr>
      <w:bookmarkStart w:id="2" w:name="_Toc199372352"/>
      <w:r w:rsidRPr="00181825">
        <w:rPr>
          <w:lang w:val="vi-VN"/>
        </w:rPr>
        <w:lastRenderedPageBreak/>
        <w:t>DANH MỤC CHỮ VIẾT TẮT</w:t>
      </w:r>
    </w:p>
    <w:p w14:paraId="60CC4AF3" w14:textId="77777777" w:rsidR="00181825" w:rsidRDefault="00181825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3"/>
        <w:gridCol w:w="5729"/>
        <w:gridCol w:w="3302"/>
      </w:tblGrid>
      <w:tr w:rsidR="00181825" w:rsidRPr="00181825" w14:paraId="36D88EB4" w14:textId="77777777" w:rsidTr="00181825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43987" w14:textId="77777777" w:rsidR="00181825" w:rsidRPr="00181825" w:rsidRDefault="00181825" w:rsidP="00181825">
            <w:pPr>
              <w:spacing w:after="160" w:line="259" w:lineRule="auto"/>
              <w:jc w:val="center"/>
              <w:rPr>
                <w:b/>
                <w:sz w:val="26"/>
                <w:szCs w:val="26"/>
              </w:rPr>
            </w:pPr>
            <w:r w:rsidRPr="0018182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F9D13" w14:textId="77777777" w:rsidR="00181825" w:rsidRPr="00181825" w:rsidRDefault="00181825" w:rsidP="00181825">
            <w:pPr>
              <w:spacing w:after="160" w:line="259" w:lineRule="auto"/>
              <w:jc w:val="center"/>
              <w:rPr>
                <w:b/>
                <w:sz w:val="26"/>
                <w:szCs w:val="26"/>
              </w:rPr>
            </w:pPr>
            <w:r w:rsidRPr="00181825">
              <w:rPr>
                <w:b/>
                <w:sz w:val="26"/>
                <w:szCs w:val="26"/>
              </w:rPr>
              <w:t>TỪ VIẾT TẮT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9C21D" w14:textId="77777777" w:rsidR="00181825" w:rsidRPr="00181825" w:rsidRDefault="00181825" w:rsidP="00181825">
            <w:pPr>
              <w:spacing w:after="160" w:line="259" w:lineRule="auto"/>
              <w:jc w:val="center"/>
              <w:rPr>
                <w:b/>
                <w:sz w:val="26"/>
                <w:szCs w:val="26"/>
              </w:rPr>
            </w:pPr>
            <w:r w:rsidRPr="00181825">
              <w:rPr>
                <w:b/>
                <w:sz w:val="26"/>
                <w:szCs w:val="26"/>
              </w:rPr>
              <w:t>VIẾT ĐẦY ĐỦ</w:t>
            </w:r>
          </w:p>
        </w:tc>
      </w:tr>
      <w:tr w:rsidR="00181825" w:rsidRPr="00181825" w14:paraId="0FC682F4" w14:textId="77777777" w:rsidTr="00181825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63C3" w14:textId="77777777" w:rsidR="00181825" w:rsidRPr="00181825" w:rsidRDefault="00181825" w:rsidP="00181825">
            <w:pPr>
              <w:spacing w:after="160" w:line="259" w:lineRule="auto"/>
              <w:jc w:val="center"/>
              <w:rPr>
                <w:b/>
                <w:sz w:val="26"/>
                <w:szCs w:val="26"/>
              </w:rPr>
            </w:pPr>
            <w:r w:rsidRPr="00181825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F78C" w14:textId="77777777" w:rsidR="00181825" w:rsidRPr="00181825" w:rsidRDefault="00181825" w:rsidP="00181825">
            <w:pPr>
              <w:spacing w:after="160" w:line="259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7892E" w14:textId="77777777" w:rsidR="00181825" w:rsidRPr="00181825" w:rsidRDefault="00181825" w:rsidP="00181825">
            <w:pPr>
              <w:spacing w:after="160" w:line="259" w:lineRule="auto"/>
              <w:jc w:val="center"/>
              <w:rPr>
                <w:b/>
                <w:sz w:val="26"/>
                <w:szCs w:val="26"/>
              </w:rPr>
            </w:pPr>
          </w:p>
        </w:tc>
      </w:tr>
      <w:tr w:rsidR="00181825" w:rsidRPr="00181825" w14:paraId="1B6CB4DD" w14:textId="77777777" w:rsidTr="00181825">
        <w:trPr>
          <w:jc w:val="center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8AEE" w14:textId="77777777" w:rsidR="00181825" w:rsidRPr="00181825" w:rsidRDefault="00181825" w:rsidP="00181825">
            <w:pPr>
              <w:spacing w:after="160" w:line="259" w:lineRule="auto"/>
              <w:jc w:val="center"/>
              <w:rPr>
                <w:b/>
                <w:sz w:val="26"/>
                <w:szCs w:val="26"/>
              </w:rPr>
            </w:pPr>
            <w:r w:rsidRPr="00181825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5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A075" w14:textId="77777777" w:rsidR="00181825" w:rsidRPr="00181825" w:rsidRDefault="00181825" w:rsidP="00181825">
            <w:pPr>
              <w:spacing w:after="160" w:line="259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873BC" w14:textId="77777777" w:rsidR="00181825" w:rsidRPr="00181825" w:rsidRDefault="00181825" w:rsidP="00181825">
            <w:pPr>
              <w:spacing w:after="160" w:line="259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3334A" w14:textId="77777777" w:rsidR="00181825" w:rsidRDefault="00181825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 w:rsidRPr="00181825">
        <w:t xml:space="preserve"> </w:t>
      </w:r>
      <w:r>
        <w:br w:type="page"/>
      </w:r>
    </w:p>
    <w:p w14:paraId="5CB36FC7" w14:textId="77777777" w:rsidR="00181825" w:rsidRDefault="00181825" w:rsidP="008120AE">
      <w:pPr>
        <w:pStyle w:val="Heading1"/>
      </w:pPr>
      <w:r>
        <w:lastRenderedPageBreak/>
        <w:t>DANH MỤC BẢNG BIỂU</w:t>
      </w:r>
    </w:p>
    <w:p w14:paraId="6AD41396" w14:textId="77777777" w:rsidR="00181825" w:rsidRPr="00181825" w:rsidRDefault="00181825" w:rsidP="00181825">
      <w:pPr>
        <w:spacing w:after="160" w:line="259" w:lineRule="auto"/>
        <w:jc w:val="center"/>
        <w:rPr>
          <w:b/>
        </w:rPr>
      </w:pPr>
      <w:r w:rsidRPr="00181825">
        <w:rPr>
          <w:b/>
        </w:rPr>
        <w:t>(Đánh tự động nếu có)</w:t>
      </w:r>
    </w:p>
    <w:p w14:paraId="650049B7" w14:textId="77777777" w:rsidR="00181825" w:rsidRPr="004849E1" w:rsidRDefault="004849E1" w:rsidP="0039644D">
      <w:pPr>
        <w:spacing w:after="160"/>
        <w:jc w:val="left"/>
        <w:rPr>
          <w:rFonts w:eastAsiaTheme="majorEastAsia" w:cstheme="majorBidi"/>
          <w:b/>
          <w:sz w:val="28"/>
          <w:szCs w:val="32"/>
        </w:rPr>
      </w:pPr>
      <w:r>
        <w:t>Đánh thứ tự bảng biểu phải gắn với số chươngVD: Bảng 1.1, Bảng 2.1,..(trong đó số 1 đầu tiên là số thứ tự chương</w:t>
      </w:r>
      <w:r w:rsidR="0039644D">
        <w:t>, số tiếp theo sau chấm là số thứ tự của bảng theo chương đó</w:t>
      </w:r>
      <w:r w:rsidR="00181825">
        <w:rPr>
          <w:lang w:val="vi-VN"/>
        </w:rPr>
        <w:br w:type="page"/>
      </w:r>
    </w:p>
    <w:p w14:paraId="5718E4CB" w14:textId="77777777" w:rsidR="00D444AF" w:rsidRDefault="00D444AF" w:rsidP="008120AE">
      <w:pPr>
        <w:pStyle w:val="Heading1"/>
      </w:pPr>
      <w:r w:rsidRPr="00DF44A4">
        <w:rPr>
          <w:lang w:val="vi-VN"/>
        </w:rPr>
        <w:lastRenderedPageBreak/>
        <w:t>D</w:t>
      </w:r>
      <w:r w:rsidR="000B1370" w:rsidRPr="006F2883">
        <w:rPr>
          <w:lang w:val="vi-VN"/>
        </w:rPr>
        <w:t>ANH MỤC HÌNH ẢNH</w:t>
      </w:r>
      <w:bookmarkEnd w:id="2"/>
    </w:p>
    <w:p w14:paraId="710E2E7D" w14:textId="77777777" w:rsidR="00181825" w:rsidRPr="00181825" w:rsidRDefault="00181825" w:rsidP="00181825">
      <w:pPr>
        <w:jc w:val="center"/>
        <w:rPr>
          <w:b/>
        </w:rPr>
      </w:pPr>
      <w:r w:rsidRPr="00181825">
        <w:rPr>
          <w:b/>
        </w:rPr>
        <w:t>(Đánh tự động nếu có)</w:t>
      </w:r>
    </w:p>
    <w:p w14:paraId="481A5D15" w14:textId="77777777" w:rsidR="00787744" w:rsidRPr="00147DE6" w:rsidRDefault="00787744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zh-CN"/>
          <w14:ligatures w14:val="standardContextual"/>
        </w:rPr>
      </w:pPr>
      <w:r w:rsidRPr="00147DE6">
        <w:rPr>
          <w:bCs/>
          <w:iCs/>
          <w:sz w:val="26"/>
          <w:szCs w:val="26"/>
        </w:rPr>
        <w:fldChar w:fldCharType="begin"/>
      </w:r>
      <w:r w:rsidRPr="00147DE6">
        <w:rPr>
          <w:bCs/>
          <w:iCs/>
          <w:sz w:val="26"/>
          <w:szCs w:val="26"/>
        </w:rPr>
        <w:instrText xml:space="preserve"> TOC \h \z \t "Caption" \c </w:instrText>
      </w:r>
      <w:r w:rsidRPr="00147DE6">
        <w:rPr>
          <w:bCs/>
          <w:iCs/>
          <w:sz w:val="26"/>
          <w:szCs w:val="26"/>
        </w:rPr>
        <w:fldChar w:fldCharType="separate"/>
      </w:r>
      <w:hyperlink w:anchor="_Toc199372461" w:history="1">
        <w:r w:rsidRPr="00147DE6">
          <w:rPr>
            <w:rStyle w:val="Hyperlink"/>
            <w:noProof/>
            <w:sz w:val="26"/>
            <w:szCs w:val="26"/>
          </w:rPr>
          <w:t>Hình 1.1. PostgreSQL</w:t>
        </w:r>
        <w:r w:rsidRPr="00147DE6">
          <w:rPr>
            <w:noProof/>
            <w:webHidden/>
            <w:sz w:val="26"/>
            <w:szCs w:val="26"/>
          </w:rPr>
          <w:tab/>
        </w:r>
        <w:r w:rsidRPr="00147DE6">
          <w:rPr>
            <w:noProof/>
            <w:webHidden/>
            <w:sz w:val="26"/>
            <w:szCs w:val="26"/>
          </w:rPr>
          <w:fldChar w:fldCharType="begin"/>
        </w:r>
        <w:r w:rsidRPr="00147DE6">
          <w:rPr>
            <w:noProof/>
            <w:webHidden/>
            <w:sz w:val="26"/>
            <w:szCs w:val="26"/>
          </w:rPr>
          <w:instrText xml:space="preserve"> PAGEREF _Toc199372461 \h </w:instrText>
        </w:r>
        <w:r w:rsidRPr="00147DE6">
          <w:rPr>
            <w:noProof/>
            <w:webHidden/>
            <w:sz w:val="26"/>
            <w:szCs w:val="26"/>
          </w:rPr>
        </w:r>
        <w:r w:rsidRPr="00147DE6">
          <w:rPr>
            <w:noProof/>
            <w:webHidden/>
            <w:sz w:val="26"/>
            <w:szCs w:val="26"/>
          </w:rPr>
          <w:fldChar w:fldCharType="separate"/>
        </w:r>
        <w:r w:rsidRPr="00147DE6">
          <w:rPr>
            <w:noProof/>
            <w:webHidden/>
            <w:sz w:val="26"/>
            <w:szCs w:val="26"/>
          </w:rPr>
          <w:t>14</w:t>
        </w:r>
        <w:r w:rsidRPr="00147DE6">
          <w:rPr>
            <w:noProof/>
            <w:webHidden/>
            <w:sz w:val="26"/>
            <w:szCs w:val="26"/>
          </w:rPr>
          <w:fldChar w:fldCharType="end"/>
        </w:r>
      </w:hyperlink>
    </w:p>
    <w:p w14:paraId="3671C938" w14:textId="77777777" w:rsidR="00787744" w:rsidRPr="00147DE6" w:rsidRDefault="00787744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zh-CN"/>
          <w14:ligatures w14:val="standardContextual"/>
        </w:rPr>
      </w:pPr>
      <w:hyperlink w:anchor="_Toc199372466" w:history="1">
        <w:r w:rsidRPr="00147DE6">
          <w:rPr>
            <w:rStyle w:val="Hyperlink"/>
            <w:noProof/>
            <w:sz w:val="26"/>
            <w:szCs w:val="26"/>
          </w:rPr>
          <w:t>Hình 2.1. Sơ đồ phân ra hệ thống</w:t>
        </w:r>
        <w:r w:rsidRPr="00147DE6">
          <w:rPr>
            <w:noProof/>
            <w:webHidden/>
            <w:sz w:val="26"/>
            <w:szCs w:val="26"/>
          </w:rPr>
          <w:tab/>
        </w:r>
        <w:r w:rsidRPr="00147DE6">
          <w:rPr>
            <w:noProof/>
            <w:webHidden/>
            <w:sz w:val="26"/>
            <w:szCs w:val="26"/>
          </w:rPr>
          <w:fldChar w:fldCharType="begin"/>
        </w:r>
        <w:r w:rsidRPr="00147DE6">
          <w:rPr>
            <w:noProof/>
            <w:webHidden/>
            <w:sz w:val="26"/>
            <w:szCs w:val="26"/>
          </w:rPr>
          <w:instrText xml:space="preserve"> PAGEREF _Toc199372466 \h </w:instrText>
        </w:r>
        <w:r w:rsidRPr="00147DE6">
          <w:rPr>
            <w:noProof/>
            <w:webHidden/>
            <w:sz w:val="26"/>
            <w:szCs w:val="26"/>
          </w:rPr>
        </w:r>
        <w:r w:rsidRPr="00147DE6">
          <w:rPr>
            <w:noProof/>
            <w:webHidden/>
            <w:sz w:val="26"/>
            <w:szCs w:val="26"/>
          </w:rPr>
          <w:fldChar w:fldCharType="separate"/>
        </w:r>
        <w:r w:rsidRPr="00147DE6">
          <w:rPr>
            <w:noProof/>
            <w:webHidden/>
            <w:sz w:val="26"/>
            <w:szCs w:val="26"/>
          </w:rPr>
          <w:t>25</w:t>
        </w:r>
        <w:r w:rsidRPr="00147DE6">
          <w:rPr>
            <w:noProof/>
            <w:webHidden/>
            <w:sz w:val="26"/>
            <w:szCs w:val="26"/>
          </w:rPr>
          <w:fldChar w:fldCharType="end"/>
        </w:r>
      </w:hyperlink>
    </w:p>
    <w:p w14:paraId="464133F9" w14:textId="77777777" w:rsidR="00787744" w:rsidRPr="00147DE6" w:rsidRDefault="00787744">
      <w:pPr>
        <w:pStyle w:val="TableofFigures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zh-CN"/>
          <w14:ligatures w14:val="standardContextual"/>
        </w:rPr>
      </w:pPr>
      <w:hyperlink w:anchor="_Toc199372477" w:history="1">
        <w:r w:rsidRPr="00147DE6">
          <w:rPr>
            <w:rStyle w:val="Hyperlink"/>
            <w:noProof/>
            <w:sz w:val="26"/>
            <w:szCs w:val="26"/>
          </w:rPr>
          <w:t>Hình 3.1. Xây dựng thư mục backend</w:t>
        </w:r>
        <w:r w:rsidRPr="00147DE6">
          <w:rPr>
            <w:noProof/>
            <w:webHidden/>
            <w:sz w:val="26"/>
            <w:szCs w:val="26"/>
          </w:rPr>
          <w:tab/>
        </w:r>
        <w:r w:rsidRPr="00147DE6">
          <w:rPr>
            <w:noProof/>
            <w:webHidden/>
            <w:sz w:val="26"/>
            <w:szCs w:val="26"/>
          </w:rPr>
          <w:fldChar w:fldCharType="begin"/>
        </w:r>
        <w:r w:rsidRPr="00147DE6">
          <w:rPr>
            <w:noProof/>
            <w:webHidden/>
            <w:sz w:val="26"/>
            <w:szCs w:val="26"/>
          </w:rPr>
          <w:instrText xml:space="preserve"> PAGEREF _Toc199372477 \h </w:instrText>
        </w:r>
        <w:r w:rsidRPr="00147DE6">
          <w:rPr>
            <w:noProof/>
            <w:webHidden/>
            <w:sz w:val="26"/>
            <w:szCs w:val="26"/>
          </w:rPr>
        </w:r>
        <w:r w:rsidRPr="00147DE6">
          <w:rPr>
            <w:noProof/>
            <w:webHidden/>
            <w:sz w:val="26"/>
            <w:szCs w:val="26"/>
          </w:rPr>
          <w:fldChar w:fldCharType="separate"/>
        </w:r>
        <w:r w:rsidRPr="00147DE6">
          <w:rPr>
            <w:noProof/>
            <w:webHidden/>
            <w:sz w:val="26"/>
            <w:szCs w:val="26"/>
          </w:rPr>
          <w:t>61</w:t>
        </w:r>
        <w:r w:rsidRPr="00147DE6">
          <w:rPr>
            <w:noProof/>
            <w:webHidden/>
            <w:sz w:val="26"/>
            <w:szCs w:val="26"/>
          </w:rPr>
          <w:fldChar w:fldCharType="end"/>
        </w:r>
      </w:hyperlink>
    </w:p>
    <w:p w14:paraId="4E73AE00" w14:textId="77777777" w:rsidR="0007638C" w:rsidRPr="003F491E" w:rsidRDefault="00787744" w:rsidP="003F491E">
      <w:pPr>
        <w:pStyle w:val="BodyTextIndent2"/>
        <w:tabs>
          <w:tab w:val="right" w:leader="dot" w:pos="9678"/>
        </w:tabs>
        <w:spacing w:before="240" w:line="360" w:lineRule="auto"/>
        <w:ind w:left="0"/>
        <w:jc w:val="both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147DE6">
        <w:rPr>
          <w:rFonts w:ascii="Times New Roman" w:eastAsia="Times New Roman" w:hAnsi="Times New Roman" w:cs="Times New Roman"/>
          <w:bCs/>
          <w:iCs/>
          <w:sz w:val="26"/>
          <w:szCs w:val="26"/>
        </w:rPr>
        <w:fldChar w:fldCharType="end"/>
      </w:r>
    </w:p>
    <w:p w14:paraId="46E707F9" w14:textId="77777777" w:rsidR="009439D7" w:rsidRPr="001E5277" w:rsidRDefault="009439D7" w:rsidP="00D444AF">
      <w:pPr>
        <w:pStyle w:val="BodyTextIndent2"/>
        <w:spacing w:line="336" w:lineRule="auto"/>
        <w:ind w:left="0"/>
        <w:rPr>
          <w:rFonts w:ascii="Times New Roman" w:hAnsi="Times New Roman" w:cs="Times New Roman"/>
          <w:bCs/>
          <w:iCs/>
          <w:sz w:val="26"/>
          <w:szCs w:val="28"/>
        </w:rPr>
      </w:pPr>
    </w:p>
    <w:p w14:paraId="2829AA5C" w14:textId="77777777" w:rsidR="000B1370" w:rsidRDefault="000B1370">
      <w:pPr>
        <w:spacing w:after="160" w:line="259" w:lineRule="auto"/>
        <w:jc w:val="left"/>
        <w:rPr>
          <w:rFonts w:eastAsiaTheme="minorHAnsi"/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br w:type="page"/>
      </w:r>
    </w:p>
    <w:p w14:paraId="61794929" w14:textId="77777777" w:rsidR="00B43F09" w:rsidRPr="001E5277" w:rsidRDefault="00B43F09" w:rsidP="008120AE">
      <w:pPr>
        <w:pStyle w:val="Heading1"/>
      </w:pPr>
      <w:bookmarkStart w:id="3" w:name="_Toc199372353"/>
      <w:r w:rsidRPr="001E5277">
        <w:lastRenderedPageBreak/>
        <w:t>M</w:t>
      </w:r>
      <w:r w:rsidR="000B1370">
        <w:t>ỤC LỤC</w:t>
      </w:r>
      <w:bookmarkEnd w:id="3"/>
    </w:p>
    <w:p w14:paraId="04F89D83" w14:textId="77777777" w:rsidR="00181825" w:rsidRPr="00181825" w:rsidRDefault="00181825" w:rsidP="00181825">
      <w:pPr>
        <w:pStyle w:val="Heading1"/>
        <w:rPr>
          <w:bCs/>
          <w:iCs/>
          <w:sz w:val="26"/>
          <w:szCs w:val="26"/>
        </w:rPr>
      </w:pPr>
      <w:r w:rsidRPr="00181825">
        <w:rPr>
          <w:bCs/>
          <w:iCs/>
          <w:sz w:val="26"/>
          <w:szCs w:val="26"/>
        </w:rPr>
        <w:t>(Đánh tự động )</w:t>
      </w:r>
    </w:p>
    <w:p w14:paraId="50BF687B" w14:textId="77777777" w:rsidR="008120AE" w:rsidRPr="008120AE" w:rsidRDefault="001E5277" w:rsidP="007256A4">
      <w:pPr>
        <w:pStyle w:val="TOC1"/>
        <w:tabs>
          <w:tab w:val="right" w:leader="dot" w:pos="9678"/>
        </w:tabs>
        <w:rPr>
          <w:rFonts w:eastAsiaTheme="minorEastAsia" w:cstheme="minorBidi"/>
          <w:b w:val="0"/>
          <w:bCs w:val="0"/>
          <w:i w:val="0"/>
          <w:noProof/>
          <w:kern w:val="2"/>
          <w:sz w:val="26"/>
          <w:szCs w:val="26"/>
          <w:lang w:eastAsia="zh-CN"/>
          <w14:ligatures w14:val="standardContextual"/>
        </w:rPr>
      </w:pPr>
      <w:r w:rsidRPr="008120AE">
        <w:rPr>
          <w:rFonts w:ascii="Times New Roman" w:hAnsi="Times New Roman" w:cs="Times New Roman"/>
          <w:i w:val="0"/>
          <w:sz w:val="26"/>
          <w:szCs w:val="26"/>
          <w:lang w:val="vi-VN"/>
        </w:rPr>
        <w:fldChar w:fldCharType="begin"/>
      </w:r>
      <w:r w:rsidRPr="008120AE">
        <w:rPr>
          <w:rFonts w:ascii="Times New Roman" w:hAnsi="Times New Roman" w:cs="Times New Roman"/>
          <w:i w:val="0"/>
          <w:sz w:val="26"/>
          <w:szCs w:val="26"/>
          <w:lang w:val="vi-VN"/>
        </w:rPr>
        <w:instrText xml:space="preserve"> TOC \o "1-3" \h \z \u </w:instrText>
      </w:r>
      <w:r w:rsidRPr="008120AE">
        <w:rPr>
          <w:rFonts w:ascii="Times New Roman" w:hAnsi="Times New Roman" w:cs="Times New Roman"/>
          <w:i w:val="0"/>
          <w:sz w:val="26"/>
          <w:szCs w:val="26"/>
          <w:lang w:val="vi-VN"/>
        </w:rPr>
        <w:fldChar w:fldCharType="separate"/>
      </w:r>
    </w:p>
    <w:p w14:paraId="5A1811DF" w14:textId="77777777" w:rsidR="008120AE" w:rsidRPr="00787744" w:rsidRDefault="001E5277" w:rsidP="00787744">
      <w:pPr>
        <w:pStyle w:val="BodyTextIndent2"/>
        <w:spacing w:line="360" w:lineRule="auto"/>
        <w:ind w:left="0"/>
        <w:rPr>
          <w:rFonts w:ascii="Times New Roman" w:hAnsi="Times New Roman" w:cs="Times New Roman"/>
          <w:sz w:val="26"/>
          <w:szCs w:val="28"/>
        </w:rPr>
      </w:pPr>
      <w:r w:rsidRPr="008120AE">
        <w:rPr>
          <w:rFonts w:ascii="Times New Roman" w:hAnsi="Times New Roman" w:cs="Times New Roman"/>
          <w:b/>
          <w:iCs/>
          <w:sz w:val="26"/>
          <w:szCs w:val="26"/>
          <w:lang w:val="vi-VN"/>
        </w:rPr>
        <w:fldChar w:fldCharType="end"/>
      </w:r>
      <w:bookmarkStart w:id="4" w:name="_Toc199372354"/>
    </w:p>
    <w:p w14:paraId="68727406" w14:textId="77777777" w:rsidR="007256A4" w:rsidRDefault="007256A4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9D9E61F" w14:textId="77777777" w:rsidR="008E59D5" w:rsidRPr="009E620C" w:rsidRDefault="004D3BE6" w:rsidP="009E620C">
      <w:pPr>
        <w:pStyle w:val="Heading1"/>
      </w:pPr>
      <w:r w:rsidRPr="009E620C">
        <w:lastRenderedPageBreak/>
        <w:t>MỞ ĐẦU</w:t>
      </w:r>
      <w:bookmarkEnd w:id="4"/>
    </w:p>
    <w:p w14:paraId="143C6110" w14:textId="77777777" w:rsidR="00BA1BFE" w:rsidRPr="006A44C6" w:rsidRDefault="00BA1BFE" w:rsidP="006A44C6">
      <w:pPr>
        <w:tabs>
          <w:tab w:val="right" w:leader="dot" w:pos="9356"/>
        </w:tabs>
        <w:rPr>
          <w:sz w:val="26"/>
          <w:szCs w:val="26"/>
        </w:rPr>
      </w:pPr>
    </w:p>
    <w:p w14:paraId="6B6456A9" w14:textId="77777777" w:rsidR="00DE6280" w:rsidRPr="00DF44A4" w:rsidRDefault="00DE6280" w:rsidP="00DE6280">
      <w:pPr>
        <w:tabs>
          <w:tab w:val="right" w:leader="dot" w:pos="9356"/>
        </w:tabs>
        <w:rPr>
          <w:sz w:val="26"/>
          <w:szCs w:val="26"/>
          <w:lang w:val="vi-VN"/>
        </w:rPr>
      </w:pPr>
    </w:p>
    <w:p w14:paraId="035D85E9" w14:textId="77777777" w:rsidR="00DE6280" w:rsidRPr="00DF44A4" w:rsidRDefault="00DE6280" w:rsidP="00DE6280">
      <w:pPr>
        <w:tabs>
          <w:tab w:val="right" w:leader="dot" w:pos="9356"/>
        </w:tabs>
        <w:rPr>
          <w:sz w:val="26"/>
          <w:szCs w:val="26"/>
          <w:lang w:val="vi-VN"/>
        </w:rPr>
      </w:pPr>
    </w:p>
    <w:p w14:paraId="35E70081" w14:textId="77777777" w:rsidR="00DE6280" w:rsidRPr="00DF44A4" w:rsidRDefault="00DE6280" w:rsidP="00DE6280">
      <w:pPr>
        <w:tabs>
          <w:tab w:val="right" w:leader="dot" w:pos="9356"/>
        </w:tabs>
        <w:rPr>
          <w:sz w:val="26"/>
          <w:szCs w:val="26"/>
          <w:lang w:val="vi-VN"/>
        </w:rPr>
      </w:pPr>
    </w:p>
    <w:p w14:paraId="7A0B2BED" w14:textId="77777777" w:rsidR="00DE6280" w:rsidRPr="00DF44A4" w:rsidRDefault="00DE6280" w:rsidP="00DE6280">
      <w:pPr>
        <w:tabs>
          <w:tab w:val="right" w:leader="dot" w:pos="9356"/>
        </w:tabs>
        <w:rPr>
          <w:sz w:val="26"/>
          <w:szCs w:val="26"/>
          <w:lang w:val="vi-VN"/>
        </w:rPr>
      </w:pPr>
    </w:p>
    <w:p w14:paraId="19A125DA" w14:textId="77777777" w:rsidR="00DE6280" w:rsidRPr="00DF44A4" w:rsidRDefault="00DE6280" w:rsidP="00DE6280">
      <w:pPr>
        <w:tabs>
          <w:tab w:val="right" w:leader="dot" w:pos="9356"/>
        </w:tabs>
        <w:rPr>
          <w:sz w:val="26"/>
          <w:szCs w:val="26"/>
          <w:lang w:val="vi-VN"/>
        </w:rPr>
      </w:pPr>
    </w:p>
    <w:p w14:paraId="5635CE52" w14:textId="77777777" w:rsidR="00DE6280" w:rsidRPr="00DF44A4" w:rsidRDefault="00DE6280" w:rsidP="00DE6280">
      <w:pPr>
        <w:tabs>
          <w:tab w:val="right" w:leader="dot" w:pos="9356"/>
        </w:tabs>
        <w:rPr>
          <w:sz w:val="26"/>
          <w:szCs w:val="26"/>
          <w:lang w:val="vi-VN"/>
        </w:rPr>
      </w:pPr>
    </w:p>
    <w:p w14:paraId="69390D7B" w14:textId="77777777" w:rsidR="00DE6280" w:rsidRPr="00DF44A4" w:rsidRDefault="00DE6280" w:rsidP="00DE6280">
      <w:pPr>
        <w:tabs>
          <w:tab w:val="right" w:leader="dot" w:pos="9356"/>
        </w:tabs>
        <w:rPr>
          <w:sz w:val="26"/>
          <w:szCs w:val="26"/>
          <w:lang w:val="vi-VN"/>
        </w:rPr>
      </w:pPr>
    </w:p>
    <w:p w14:paraId="4CC724E3" w14:textId="77777777" w:rsidR="00DE6280" w:rsidRPr="00DF44A4" w:rsidRDefault="00DE6280" w:rsidP="00DE6280">
      <w:pPr>
        <w:tabs>
          <w:tab w:val="right" w:leader="dot" w:pos="9356"/>
        </w:tabs>
        <w:rPr>
          <w:sz w:val="26"/>
          <w:szCs w:val="26"/>
          <w:lang w:val="vi-VN"/>
        </w:rPr>
      </w:pPr>
    </w:p>
    <w:p w14:paraId="0EDF0650" w14:textId="77777777" w:rsidR="00DE6280" w:rsidRPr="00DF44A4" w:rsidRDefault="00DE6280" w:rsidP="00CA13B9">
      <w:pPr>
        <w:tabs>
          <w:tab w:val="right" w:leader="dot" w:pos="9356"/>
        </w:tabs>
        <w:rPr>
          <w:sz w:val="26"/>
          <w:szCs w:val="26"/>
          <w:lang w:val="vi-VN"/>
        </w:rPr>
      </w:pPr>
    </w:p>
    <w:p w14:paraId="1D01E97B" w14:textId="77777777" w:rsidR="001A0E6C" w:rsidRDefault="001A0E6C">
      <w:pPr>
        <w:spacing w:after="160" w:line="259" w:lineRule="auto"/>
        <w:jc w:val="left"/>
        <w:rPr>
          <w:rFonts w:eastAsiaTheme="majorEastAsia"/>
          <w:b/>
          <w:bCs/>
          <w:sz w:val="32"/>
          <w:szCs w:val="32"/>
          <w:lang w:val="vi-VN"/>
        </w:rPr>
      </w:pPr>
      <w:r>
        <w:rPr>
          <w:b/>
          <w:bCs/>
          <w:lang w:val="vi-VN"/>
        </w:rPr>
        <w:br w:type="page"/>
      </w:r>
    </w:p>
    <w:p w14:paraId="0E815116" w14:textId="77777777" w:rsidR="006A44C6" w:rsidRPr="00181825" w:rsidRDefault="006A44C6" w:rsidP="006A44C6">
      <w:pPr>
        <w:pStyle w:val="Heading1"/>
        <w:rPr>
          <w:bCs/>
          <w:iCs/>
          <w:sz w:val="26"/>
          <w:szCs w:val="26"/>
          <w:lang w:val="vi-VN"/>
        </w:rPr>
      </w:pPr>
      <w:bookmarkStart w:id="5" w:name="_Toc199372359"/>
      <w:r w:rsidRPr="00181825">
        <w:rPr>
          <w:rFonts w:cs="Times New Roman"/>
          <w:bCs/>
          <w:lang w:val="vi-VN"/>
        </w:rPr>
        <w:lastRenderedPageBreak/>
        <w:t xml:space="preserve">CHƯƠNG 1. </w:t>
      </w:r>
      <w:bookmarkEnd w:id="5"/>
      <w:r w:rsidRPr="006A44C6">
        <w:rPr>
          <w:rFonts w:cs="Times New Roman"/>
          <w:bCs/>
          <w:lang w:val="vi-VN"/>
        </w:rPr>
        <w:t>TÌM HIỂU DOANH NGHIỆP</w:t>
      </w:r>
    </w:p>
    <w:p w14:paraId="3803B15D" w14:textId="77777777" w:rsidR="006A44C6" w:rsidRPr="006A44C6" w:rsidRDefault="006A44C6" w:rsidP="006A44C6">
      <w:pPr>
        <w:spacing w:after="160"/>
        <w:jc w:val="left"/>
        <w:rPr>
          <w:b/>
          <w:iCs/>
          <w:sz w:val="26"/>
          <w:szCs w:val="26"/>
          <w:lang w:val="vi-VN"/>
        </w:rPr>
      </w:pPr>
      <w:r w:rsidRPr="006A44C6">
        <w:rPr>
          <w:b/>
          <w:iCs/>
          <w:sz w:val="26"/>
          <w:szCs w:val="26"/>
          <w:lang w:val="vi-VN"/>
        </w:rPr>
        <w:t>1.1. Giới thiệu tổng quan</w:t>
      </w:r>
    </w:p>
    <w:p w14:paraId="00B81DF9" w14:textId="05EC7905" w:rsidR="006A44C6" w:rsidRPr="00D73F53" w:rsidRDefault="006A44C6" w:rsidP="00D73F53">
      <w:pPr>
        <w:pStyle w:val="ListParagraph"/>
        <w:numPr>
          <w:ilvl w:val="0"/>
          <w:numId w:val="90"/>
        </w:numPr>
        <w:spacing w:after="160"/>
        <w:rPr>
          <w:bCs/>
          <w:iCs/>
          <w:sz w:val="26"/>
          <w:szCs w:val="26"/>
          <w:lang w:val="vi-VN"/>
        </w:rPr>
      </w:pPr>
      <w:r w:rsidRPr="00D73F53">
        <w:rPr>
          <w:bCs/>
          <w:iCs/>
          <w:sz w:val="26"/>
          <w:szCs w:val="26"/>
          <w:lang w:val="vi-VN"/>
        </w:rPr>
        <w:t>Lịch sử hình thành và phát triển doanh nghiệp</w:t>
      </w:r>
    </w:p>
    <w:p w14:paraId="32627D20" w14:textId="4625E603" w:rsidR="006A44C6" w:rsidRPr="00D73F53" w:rsidRDefault="006A44C6" w:rsidP="00D73F53">
      <w:pPr>
        <w:pStyle w:val="ListParagraph"/>
        <w:numPr>
          <w:ilvl w:val="0"/>
          <w:numId w:val="90"/>
        </w:numPr>
        <w:spacing w:after="160"/>
        <w:rPr>
          <w:bCs/>
          <w:iCs/>
          <w:sz w:val="26"/>
          <w:szCs w:val="26"/>
          <w:lang w:val="vi-VN"/>
        </w:rPr>
      </w:pPr>
      <w:r w:rsidRPr="00D73F53">
        <w:rPr>
          <w:bCs/>
          <w:iCs/>
          <w:sz w:val="26"/>
          <w:szCs w:val="26"/>
          <w:lang w:val="vi-VN"/>
        </w:rPr>
        <w:t>Tầm nhìn – Sứ mệnh – Giá trị cốt lõi</w:t>
      </w:r>
    </w:p>
    <w:p w14:paraId="0766F9CA" w14:textId="32286721" w:rsidR="006A44C6" w:rsidRPr="00D73F53" w:rsidRDefault="006A44C6" w:rsidP="00D73F53">
      <w:pPr>
        <w:pStyle w:val="ListParagraph"/>
        <w:numPr>
          <w:ilvl w:val="0"/>
          <w:numId w:val="90"/>
        </w:numPr>
        <w:spacing w:after="160"/>
        <w:rPr>
          <w:bCs/>
          <w:iCs/>
          <w:sz w:val="26"/>
          <w:szCs w:val="26"/>
          <w:lang w:val="vi-VN"/>
        </w:rPr>
      </w:pPr>
      <w:r w:rsidRPr="00D73F53">
        <w:rPr>
          <w:bCs/>
          <w:iCs/>
          <w:sz w:val="26"/>
          <w:szCs w:val="26"/>
          <w:lang w:val="vi-VN"/>
        </w:rPr>
        <w:t>Lĩnh vực hoạt động chính (liệt kê rõ ngành nghề)</w:t>
      </w:r>
    </w:p>
    <w:p w14:paraId="14896C1A" w14:textId="77777777" w:rsidR="006A44C6" w:rsidRPr="006A44C6" w:rsidRDefault="006A44C6" w:rsidP="006A44C6">
      <w:pPr>
        <w:spacing w:after="160"/>
        <w:jc w:val="left"/>
        <w:rPr>
          <w:b/>
          <w:iCs/>
          <w:sz w:val="26"/>
          <w:szCs w:val="26"/>
          <w:lang w:val="vi-VN"/>
        </w:rPr>
      </w:pPr>
      <w:r w:rsidRPr="006A44C6">
        <w:rPr>
          <w:b/>
          <w:iCs/>
          <w:sz w:val="26"/>
          <w:szCs w:val="26"/>
          <w:lang w:val="vi-VN"/>
        </w:rPr>
        <w:t>1.2. Cơ cấu tổ chức</w:t>
      </w:r>
    </w:p>
    <w:p w14:paraId="7704D5A1" w14:textId="786B178E" w:rsidR="006A44C6" w:rsidRPr="00D73F53" w:rsidRDefault="006A44C6" w:rsidP="00D73F53">
      <w:pPr>
        <w:pStyle w:val="ListParagraph"/>
        <w:numPr>
          <w:ilvl w:val="0"/>
          <w:numId w:val="92"/>
        </w:numPr>
        <w:spacing w:after="160"/>
        <w:rPr>
          <w:bCs/>
          <w:iCs/>
          <w:sz w:val="26"/>
          <w:szCs w:val="26"/>
          <w:lang w:val="vi-VN"/>
        </w:rPr>
      </w:pPr>
      <w:r w:rsidRPr="00D73F53">
        <w:rPr>
          <w:bCs/>
          <w:iCs/>
          <w:sz w:val="26"/>
          <w:szCs w:val="26"/>
          <w:lang w:val="vi-VN"/>
        </w:rPr>
        <w:t>Sơ đồ tổ chức (có thể vẽ hoặc mô tả)</w:t>
      </w:r>
    </w:p>
    <w:p w14:paraId="0F84822E" w14:textId="6CCCCD0A" w:rsidR="006A44C6" w:rsidRPr="00D73F53" w:rsidRDefault="006A44C6" w:rsidP="00D73F53">
      <w:pPr>
        <w:pStyle w:val="ListParagraph"/>
        <w:numPr>
          <w:ilvl w:val="0"/>
          <w:numId w:val="92"/>
        </w:numPr>
        <w:spacing w:after="160"/>
        <w:rPr>
          <w:bCs/>
          <w:iCs/>
          <w:sz w:val="26"/>
          <w:szCs w:val="26"/>
          <w:lang w:val="vi-VN"/>
        </w:rPr>
      </w:pPr>
      <w:r w:rsidRPr="00D73F53">
        <w:rPr>
          <w:bCs/>
          <w:iCs/>
          <w:sz w:val="26"/>
          <w:szCs w:val="26"/>
          <w:lang w:val="vi-VN"/>
        </w:rPr>
        <w:t>Mô tả các phòng ban chính và chức năng</w:t>
      </w:r>
    </w:p>
    <w:p w14:paraId="6982E42B" w14:textId="3317C203" w:rsidR="006A44C6" w:rsidRPr="00D73F53" w:rsidRDefault="006A44C6" w:rsidP="00D73F53">
      <w:pPr>
        <w:pStyle w:val="ListParagraph"/>
        <w:numPr>
          <w:ilvl w:val="0"/>
          <w:numId w:val="92"/>
        </w:numPr>
        <w:spacing w:after="160"/>
        <w:rPr>
          <w:bCs/>
          <w:iCs/>
          <w:sz w:val="26"/>
          <w:szCs w:val="26"/>
          <w:lang w:val="vi-VN"/>
        </w:rPr>
      </w:pPr>
      <w:r w:rsidRPr="00D73F53">
        <w:rPr>
          <w:bCs/>
          <w:iCs/>
          <w:sz w:val="26"/>
          <w:szCs w:val="26"/>
          <w:lang w:val="vi-VN"/>
        </w:rPr>
        <w:t>Quy mô nhân sự, các công nghệ/dịch vụ nổi bật</w:t>
      </w:r>
    </w:p>
    <w:p w14:paraId="5D782E12" w14:textId="77777777" w:rsidR="006A44C6" w:rsidRPr="006A44C6" w:rsidRDefault="006A44C6" w:rsidP="006A44C6">
      <w:pPr>
        <w:spacing w:after="160"/>
        <w:jc w:val="left"/>
        <w:rPr>
          <w:b/>
          <w:iCs/>
          <w:sz w:val="26"/>
          <w:szCs w:val="26"/>
          <w:lang w:val="vi-VN"/>
        </w:rPr>
      </w:pPr>
      <w:r w:rsidRPr="006A44C6">
        <w:rPr>
          <w:b/>
          <w:iCs/>
          <w:sz w:val="26"/>
          <w:szCs w:val="26"/>
          <w:lang w:val="vi-VN"/>
        </w:rPr>
        <w:t>1.3. Phòng ban thực tập và vị trí công việc</w:t>
      </w:r>
    </w:p>
    <w:p w14:paraId="668C4A52" w14:textId="14F28F25" w:rsidR="006A44C6" w:rsidRPr="00D73F53" w:rsidRDefault="006A44C6" w:rsidP="00D73F53">
      <w:pPr>
        <w:pStyle w:val="ListParagraph"/>
        <w:numPr>
          <w:ilvl w:val="0"/>
          <w:numId w:val="93"/>
        </w:numPr>
        <w:spacing w:after="160"/>
        <w:rPr>
          <w:bCs/>
          <w:iCs/>
          <w:sz w:val="26"/>
          <w:szCs w:val="26"/>
          <w:lang w:val="vi-VN"/>
        </w:rPr>
      </w:pPr>
      <w:r w:rsidRPr="00D73F53">
        <w:rPr>
          <w:bCs/>
          <w:iCs/>
          <w:sz w:val="26"/>
          <w:szCs w:val="26"/>
          <w:lang w:val="vi-VN"/>
        </w:rPr>
        <w:t>Tên phòng ban tiếp nhận sinh viên</w:t>
      </w:r>
    </w:p>
    <w:p w14:paraId="2F0C0734" w14:textId="20CA370B" w:rsidR="006A44C6" w:rsidRPr="00D73F53" w:rsidRDefault="006A44C6" w:rsidP="00D73F53">
      <w:pPr>
        <w:pStyle w:val="ListParagraph"/>
        <w:numPr>
          <w:ilvl w:val="0"/>
          <w:numId w:val="93"/>
        </w:numPr>
        <w:spacing w:after="160"/>
        <w:rPr>
          <w:bCs/>
          <w:iCs/>
          <w:sz w:val="26"/>
          <w:szCs w:val="26"/>
          <w:lang w:val="vi-VN"/>
        </w:rPr>
      </w:pPr>
      <w:r w:rsidRPr="00D73F53">
        <w:rPr>
          <w:bCs/>
          <w:iCs/>
          <w:sz w:val="26"/>
          <w:szCs w:val="26"/>
          <w:lang w:val="vi-VN"/>
        </w:rPr>
        <w:t>Tên công việc/thực tập vị trí gì (Intern Dev, Tester, IT Support…)</w:t>
      </w:r>
    </w:p>
    <w:p w14:paraId="73DB6619" w14:textId="677B77E0" w:rsidR="00F8582E" w:rsidRPr="00D73F53" w:rsidRDefault="006A44C6" w:rsidP="00D73F53">
      <w:pPr>
        <w:pStyle w:val="ListParagraph"/>
        <w:numPr>
          <w:ilvl w:val="0"/>
          <w:numId w:val="93"/>
        </w:numPr>
        <w:spacing w:after="160"/>
        <w:rPr>
          <w:bCs/>
          <w:iCs/>
          <w:sz w:val="26"/>
          <w:szCs w:val="26"/>
          <w:lang w:val="vi-VN"/>
        </w:rPr>
      </w:pPr>
      <w:r w:rsidRPr="00D73F53">
        <w:rPr>
          <w:bCs/>
          <w:iCs/>
          <w:sz w:val="26"/>
          <w:szCs w:val="26"/>
          <w:lang w:val="vi-VN"/>
        </w:rPr>
        <w:t>Công việc cụ thể (liệt kê các nhiệm vụ được giao, mô tả ngắn gọn)</w:t>
      </w:r>
    </w:p>
    <w:p w14:paraId="42E8D4DA" w14:textId="77777777" w:rsidR="00F8582E" w:rsidRPr="00DF44A4" w:rsidRDefault="00F8582E" w:rsidP="004D2CD9">
      <w:pPr>
        <w:spacing w:after="160"/>
        <w:jc w:val="left"/>
        <w:rPr>
          <w:bCs/>
          <w:iCs/>
          <w:sz w:val="26"/>
          <w:szCs w:val="26"/>
          <w:lang w:val="vi-VN"/>
        </w:rPr>
      </w:pPr>
    </w:p>
    <w:p w14:paraId="793A8E20" w14:textId="77777777" w:rsidR="00F8582E" w:rsidRPr="00DF44A4" w:rsidRDefault="00F8582E" w:rsidP="004D2CD9">
      <w:pPr>
        <w:spacing w:after="160"/>
        <w:jc w:val="left"/>
        <w:rPr>
          <w:bCs/>
          <w:iCs/>
          <w:sz w:val="26"/>
          <w:szCs w:val="26"/>
          <w:lang w:val="vi-VN"/>
        </w:rPr>
      </w:pPr>
    </w:p>
    <w:p w14:paraId="566B6725" w14:textId="77777777" w:rsidR="00F8582E" w:rsidRPr="00DF44A4" w:rsidRDefault="00F8582E" w:rsidP="004D2CD9">
      <w:pPr>
        <w:spacing w:after="160"/>
        <w:jc w:val="left"/>
        <w:rPr>
          <w:bCs/>
          <w:iCs/>
          <w:sz w:val="26"/>
          <w:szCs w:val="26"/>
          <w:lang w:val="vi-VN"/>
        </w:rPr>
      </w:pPr>
    </w:p>
    <w:p w14:paraId="7160EAA7" w14:textId="77777777" w:rsidR="00F8582E" w:rsidRPr="00DF44A4" w:rsidRDefault="00F8582E" w:rsidP="004D2CD9">
      <w:pPr>
        <w:spacing w:after="160"/>
        <w:jc w:val="left"/>
        <w:rPr>
          <w:bCs/>
          <w:iCs/>
          <w:sz w:val="26"/>
          <w:szCs w:val="26"/>
          <w:lang w:val="vi-VN"/>
        </w:rPr>
      </w:pPr>
    </w:p>
    <w:p w14:paraId="2E16FE4F" w14:textId="77777777" w:rsidR="00F8582E" w:rsidRPr="00DF44A4" w:rsidRDefault="00F8582E" w:rsidP="004D2CD9">
      <w:pPr>
        <w:spacing w:after="160"/>
        <w:jc w:val="left"/>
        <w:rPr>
          <w:bCs/>
          <w:iCs/>
          <w:sz w:val="26"/>
          <w:szCs w:val="26"/>
          <w:lang w:val="vi-VN"/>
        </w:rPr>
      </w:pPr>
    </w:p>
    <w:p w14:paraId="4326D712" w14:textId="77777777" w:rsidR="00F8582E" w:rsidRPr="00DF44A4" w:rsidRDefault="00F8582E" w:rsidP="004D2CD9">
      <w:pPr>
        <w:spacing w:after="160"/>
        <w:jc w:val="left"/>
        <w:rPr>
          <w:bCs/>
          <w:iCs/>
          <w:sz w:val="26"/>
          <w:szCs w:val="26"/>
          <w:lang w:val="vi-VN"/>
        </w:rPr>
      </w:pPr>
    </w:p>
    <w:p w14:paraId="4415941F" w14:textId="77777777" w:rsidR="00393E4D" w:rsidRDefault="00393E4D">
      <w:pPr>
        <w:spacing w:after="160" w:line="259" w:lineRule="auto"/>
        <w:jc w:val="left"/>
        <w:rPr>
          <w:rFonts w:eastAsiaTheme="majorEastAsia"/>
          <w:b/>
          <w:iCs/>
          <w:sz w:val="28"/>
          <w:szCs w:val="32"/>
          <w:lang w:val="vi-VN"/>
        </w:rPr>
      </w:pPr>
      <w:r>
        <w:rPr>
          <w:iCs/>
          <w:lang w:val="vi-VN"/>
        </w:rPr>
        <w:br w:type="page"/>
      </w:r>
    </w:p>
    <w:p w14:paraId="0AE04727" w14:textId="1683B5F4" w:rsidR="00094700" w:rsidRDefault="00393E4D" w:rsidP="00746B65">
      <w:pPr>
        <w:pStyle w:val="Heading1"/>
        <w:rPr>
          <w:rFonts w:cs="Times New Roman"/>
          <w:iCs/>
        </w:rPr>
      </w:pPr>
      <w:bookmarkStart w:id="6" w:name="_Toc199372372"/>
      <w:r w:rsidRPr="00393E4D">
        <w:rPr>
          <w:rFonts w:cs="Times New Roman"/>
          <w:iCs/>
          <w:lang w:val="vi-VN"/>
        </w:rPr>
        <w:lastRenderedPageBreak/>
        <w:t xml:space="preserve">CHƯƠNG </w:t>
      </w:r>
      <w:r w:rsidRPr="006F2883">
        <w:rPr>
          <w:rFonts w:cs="Times New Roman"/>
          <w:iCs/>
          <w:lang w:val="vi-VN"/>
        </w:rPr>
        <w:t>2</w:t>
      </w:r>
      <w:r w:rsidRPr="00393E4D">
        <w:rPr>
          <w:rFonts w:cs="Times New Roman"/>
          <w:iCs/>
          <w:lang w:val="vi-VN"/>
        </w:rPr>
        <w:t xml:space="preserve">. </w:t>
      </w:r>
      <w:bookmarkEnd w:id="6"/>
      <w:r w:rsidR="00CC123D" w:rsidRPr="00CC123D">
        <w:rPr>
          <w:rFonts w:cs="Times New Roman"/>
          <w:iCs/>
          <w:lang w:val="vi-VN"/>
        </w:rPr>
        <w:t>NỘI DUNG THỰC TẬP</w:t>
      </w:r>
    </w:p>
    <w:p w14:paraId="466F23ED" w14:textId="6FB289C5" w:rsidR="00BA7A9C" w:rsidRDefault="00BA7A9C" w:rsidP="00CC123D">
      <w:pPr>
        <w:rPr>
          <w:b/>
          <w:bCs/>
          <w:sz w:val="26"/>
          <w:szCs w:val="26"/>
        </w:rPr>
      </w:pPr>
      <w:r w:rsidRPr="00BA7A9C">
        <w:rPr>
          <w:b/>
          <w:bCs/>
          <w:sz w:val="26"/>
          <w:szCs w:val="26"/>
          <w:highlight w:val="yellow"/>
        </w:rPr>
        <w:t>(Hàng tuần phải update báo cáo</w:t>
      </w:r>
      <w:r w:rsidR="003C1528">
        <w:rPr>
          <w:b/>
          <w:bCs/>
          <w:sz w:val="26"/>
          <w:szCs w:val="26"/>
          <w:highlight w:val="yellow"/>
        </w:rPr>
        <w:t xml:space="preserve"> theo công việc</w:t>
      </w:r>
      <w:r w:rsidRPr="00BA7A9C">
        <w:rPr>
          <w:b/>
          <w:bCs/>
          <w:sz w:val="26"/>
          <w:szCs w:val="26"/>
          <w:highlight w:val="yellow"/>
        </w:rPr>
        <w:t>)</w:t>
      </w:r>
    </w:p>
    <w:p w14:paraId="5AE4F518" w14:textId="37655B5F" w:rsidR="00CC123D" w:rsidRPr="00CC123D" w:rsidRDefault="00CC123D" w:rsidP="00CC123D">
      <w:pPr>
        <w:rPr>
          <w:b/>
          <w:bCs/>
          <w:sz w:val="26"/>
          <w:szCs w:val="26"/>
        </w:rPr>
      </w:pPr>
      <w:r w:rsidRPr="00CC123D">
        <w:rPr>
          <w:b/>
          <w:bCs/>
          <w:sz w:val="26"/>
          <w:szCs w:val="26"/>
        </w:rPr>
        <w:t>2.1. Mô tả công việc thực tập</w:t>
      </w:r>
    </w:p>
    <w:p w14:paraId="5DF9DDF2" w14:textId="77777777" w:rsidR="00CC123D" w:rsidRPr="00CC123D" w:rsidRDefault="00CC123D" w:rsidP="00CC123D">
      <w:pPr>
        <w:rPr>
          <w:b/>
          <w:bCs/>
          <w:sz w:val="26"/>
          <w:szCs w:val="26"/>
        </w:rPr>
      </w:pPr>
      <w:r w:rsidRPr="00CC123D">
        <w:rPr>
          <w:b/>
          <w:bCs/>
          <w:sz w:val="26"/>
          <w:szCs w:val="26"/>
        </w:rPr>
        <w:t>2.2. Công việc thực tập</w:t>
      </w:r>
    </w:p>
    <w:p w14:paraId="6DA92C6D" w14:textId="22FD51AD" w:rsidR="00393E4D" w:rsidRPr="00294412" w:rsidRDefault="00CC123D" w:rsidP="00294412">
      <w:pPr>
        <w:rPr>
          <w:b/>
          <w:bCs/>
          <w:sz w:val="26"/>
          <w:szCs w:val="26"/>
        </w:rPr>
      </w:pPr>
      <w:r w:rsidRPr="00CC123D">
        <w:rPr>
          <w:b/>
          <w:bCs/>
          <w:sz w:val="26"/>
          <w:szCs w:val="26"/>
        </w:rPr>
        <w:t>2.3. Chi tiết nhật ký thực tập</w:t>
      </w:r>
      <w:r w:rsidR="00393E4D">
        <w:rPr>
          <w:b/>
          <w:bCs/>
          <w:sz w:val="40"/>
          <w:szCs w:val="40"/>
          <w:lang w:val="vi-VN"/>
        </w:rPr>
        <w:br w:type="page"/>
      </w:r>
    </w:p>
    <w:p w14:paraId="0E1A3BD9" w14:textId="0EFD0B3C" w:rsidR="0031301C" w:rsidRDefault="00393E4D" w:rsidP="00393E4D">
      <w:pPr>
        <w:pStyle w:val="NormalWeb"/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7" w:name="_Toc199372384"/>
      <w:r w:rsidRPr="00D5565F">
        <w:rPr>
          <w:b/>
          <w:bCs/>
          <w:sz w:val="28"/>
          <w:szCs w:val="28"/>
          <w:lang w:val="vi-VN"/>
        </w:rPr>
        <w:lastRenderedPageBreak/>
        <w:t xml:space="preserve">CHƯƠNG 3. </w:t>
      </w:r>
      <w:bookmarkEnd w:id="7"/>
      <w:r w:rsidR="00B86416" w:rsidRPr="00B86416">
        <w:rPr>
          <w:b/>
          <w:bCs/>
          <w:sz w:val="28"/>
          <w:szCs w:val="28"/>
          <w:lang w:val="vi-VN"/>
        </w:rPr>
        <w:t>KẾT QUẢ THỰC TẬP</w:t>
      </w:r>
    </w:p>
    <w:p w14:paraId="6E8B18C4" w14:textId="77777777" w:rsidR="002F5E82" w:rsidRPr="00725F4C" w:rsidRDefault="002F5E82" w:rsidP="005E6FD3">
      <w:pPr>
        <w:numPr>
          <w:ilvl w:val="0"/>
          <w:numId w:val="94"/>
        </w:numPr>
        <w:tabs>
          <w:tab w:val="clear" w:pos="720"/>
        </w:tabs>
        <w:spacing w:after="160" w:line="278" w:lineRule="auto"/>
        <w:ind w:left="426"/>
        <w:jc w:val="left"/>
      </w:pPr>
      <w:r w:rsidRPr="00725F4C">
        <w:rPr>
          <w:b/>
          <w:bCs/>
        </w:rPr>
        <w:t>Tóm tắt toàn bộ nội dung đã thực hiện</w:t>
      </w:r>
    </w:p>
    <w:p w14:paraId="69420904" w14:textId="77777777" w:rsidR="002F5E82" w:rsidRPr="00725F4C" w:rsidRDefault="002F5E82" w:rsidP="005E6FD3">
      <w:pPr>
        <w:numPr>
          <w:ilvl w:val="0"/>
          <w:numId w:val="94"/>
        </w:numPr>
        <w:tabs>
          <w:tab w:val="clear" w:pos="720"/>
        </w:tabs>
        <w:spacing w:after="160" w:line="278" w:lineRule="auto"/>
        <w:ind w:left="426"/>
        <w:jc w:val="left"/>
      </w:pPr>
      <w:r w:rsidRPr="00725F4C">
        <w:rPr>
          <w:b/>
          <w:bCs/>
        </w:rPr>
        <w:t>Sản phẩm/dự án thực tế tham gia (mô tả, minh họa ảnh chụp màn hình nếu có)</w:t>
      </w:r>
    </w:p>
    <w:p w14:paraId="2560DB5C" w14:textId="77777777" w:rsidR="002F5E82" w:rsidRPr="00725F4C" w:rsidRDefault="002F5E82" w:rsidP="005E6FD3">
      <w:pPr>
        <w:numPr>
          <w:ilvl w:val="0"/>
          <w:numId w:val="94"/>
        </w:numPr>
        <w:tabs>
          <w:tab w:val="clear" w:pos="720"/>
        </w:tabs>
        <w:spacing w:after="160" w:line="278" w:lineRule="auto"/>
        <w:ind w:left="426"/>
        <w:jc w:val="left"/>
      </w:pPr>
      <w:r w:rsidRPr="00725F4C">
        <w:rPr>
          <w:b/>
          <w:bCs/>
        </w:rPr>
        <w:t>Kỹ năng đã rèn luyện được (kỹ thuật + kỹ năng mềm)</w:t>
      </w:r>
    </w:p>
    <w:p w14:paraId="1D7A4706" w14:textId="77777777" w:rsidR="005E6FD3" w:rsidRDefault="002F5E82" w:rsidP="005E6FD3">
      <w:pPr>
        <w:numPr>
          <w:ilvl w:val="0"/>
          <w:numId w:val="94"/>
        </w:numPr>
        <w:tabs>
          <w:tab w:val="clear" w:pos="720"/>
        </w:tabs>
        <w:spacing w:after="160" w:line="278" w:lineRule="auto"/>
        <w:ind w:left="426"/>
        <w:jc w:val="left"/>
      </w:pPr>
      <w:r w:rsidRPr="00725F4C">
        <w:rPr>
          <w:b/>
          <w:bCs/>
        </w:rPr>
        <w:t>Đề xuất cải thiện/đóng góp ý kiến cho doanh nghiệp</w:t>
      </w:r>
    </w:p>
    <w:p w14:paraId="26833398" w14:textId="2D7931DA" w:rsidR="002F5E82" w:rsidRPr="00725F4C" w:rsidRDefault="002F5E82" w:rsidP="005E6FD3">
      <w:pPr>
        <w:numPr>
          <w:ilvl w:val="0"/>
          <w:numId w:val="94"/>
        </w:numPr>
        <w:tabs>
          <w:tab w:val="clear" w:pos="720"/>
        </w:tabs>
        <w:spacing w:after="160" w:line="278" w:lineRule="auto"/>
        <w:ind w:left="426"/>
        <w:jc w:val="left"/>
      </w:pPr>
      <w:r w:rsidRPr="005E6FD3">
        <w:rPr>
          <w:b/>
          <w:bCs/>
        </w:rPr>
        <w:t>Tự đánh giá hiệu quả thực tập</w:t>
      </w:r>
    </w:p>
    <w:p w14:paraId="1F76BD30" w14:textId="77777777" w:rsidR="00CA13B9" w:rsidRPr="00DF44A4" w:rsidRDefault="00CA13B9" w:rsidP="00CA13B9">
      <w:pPr>
        <w:pStyle w:val="NormalWeb"/>
        <w:spacing w:line="360" w:lineRule="auto"/>
        <w:ind w:left="360"/>
        <w:rPr>
          <w:sz w:val="26"/>
          <w:szCs w:val="26"/>
          <w:lang w:val="vi-VN"/>
        </w:rPr>
      </w:pPr>
    </w:p>
    <w:p w14:paraId="2944AD9C" w14:textId="77777777" w:rsidR="00971D99" w:rsidRDefault="00971D99">
      <w:pPr>
        <w:spacing w:after="160" w:line="259" w:lineRule="auto"/>
        <w:jc w:val="left"/>
        <w:rPr>
          <w:rFonts w:eastAsiaTheme="majorEastAsia"/>
          <w:b/>
          <w:bCs/>
          <w:sz w:val="28"/>
          <w:szCs w:val="28"/>
          <w:lang w:val="vi-VN"/>
        </w:rPr>
      </w:pPr>
      <w:bookmarkStart w:id="8" w:name="_Toc199372393"/>
      <w:r>
        <w:rPr>
          <w:bCs/>
          <w:szCs w:val="28"/>
          <w:lang w:val="vi-VN"/>
        </w:rPr>
        <w:br w:type="page"/>
      </w:r>
    </w:p>
    <w:bookmarkEnd w:id="8"/>
    <w:p w14:paraId="4AC504F9" w14:textId="77777777" w:rsidR="00CA13B9" w:rsidRPr="00D44BD4" w:rsidRDefault="00971D99" w:rsidP="00CA13B9">
      <w:pPr>
        <w:pStyle w:val="Heading1"/>
        <w:rPr>
          <w:rFonts w:cs="Times New Roman"/>
          <w:b w:val="0"/>
          <w:bCs/>
          <w:szCs w:val="28"/>
          <w:lang w:val="vi-VN"/>
        </w:rPr>
      </w:pPr>
      <w:r w:rsidRPr="00D44BD4">
        <w:rPr>
          <w:rFonts w:cs="Times New Roman"/>
          <w:bCs/>
          <w:szCs w:val="28"/>
          <w:lang w:val="vi-VN"/>
        </w:rPr>
        <w:lastRenderedPageBreak/>
        <w:t>KẾT LUẬN</w:t>
      </w:r>
    </w:p>
    <w:p w14:paraId="035CB35B" w14:textId="77777777" w:rsidR="00D44BD4" w:rsidRPr="00D44BD4" w:rsidRDefault="00D44BD4" w:rsidP="00D44BD4">
      <w:pPr>
        <w:pStyle w:val="NormalWeb"/>
        <w:spacing w:line="360" w:lineRule="auto"/>
        <w:ind w:left="360"/>
        <w:rPr>
          <w:b/>
          <w:i/>
          <w:sz w:val="26"/>
          <w:szCs w:val="26"/>
          <w:lang w:val="vi-VN"/>
        </w:rPr>
      </w:pPr>
      <w:r w:rsidRPr="00D44BD4">
        <w:rPr>
          <w:b/>
          <w:i/>
          <w:sz w:val="26"/>
          <w:szCs w:val="26"/>
          <w:lang w:val="vi-VN"/>
        </w:rPr>
        <w:t>(Trình bày thành 3 đoạn văn nêu Ưu điểm, nhược điểm và hướng phát triển chủ đề)</w:t>
      </w:r>
    </w:p>
    <w:p w14:paraId="165956F2" w14:textId="77777777" w:rsidR="00CA13B9" w:rsidRPr="00DF44A4" w:rsidRDefault="00CA13B9" w:rsidP="00CA13B9">
      <w:pPr>
        <w:pStyle w:val="NormalWeb"/>
        <w:spacing w:line="360" w:lineRule="auto"/>
        <w:ind w:left="360"/>
        <w:rPr>
          <w:sz w:val="26"/>
          <w:szCs w:val="26"/>
          <w:lang w:val="vi-VN"/>
        </w:rPr>
      </w:pPr>
    </w:p>
    <w:p w14:paraId="7C692DD2" w14:textId="77777777" w:rsidR="00B70744" w:rsidRPr="00DF44A4" w:rsidRDefault="00B70744" w:rsidP="00B70744">
      <w:pPr>
        <w:pStyle w:val="NormalWeb"/>
        <w:rPr>
          <w:sz w:val="26"/>
          <w:szCs w:val="26"/>
          <w:lang w:val="vi-VN"/>
        </w:rPr>
      </w:pPr>
    </w:p>
    <w:p w14:paraId="6A0FBC0F" w14:textId="77777777" w:rsidR="00B70744" w:rsidRPr="00DF44A4" w:rsidRDefault="00B70744" w:rsidP="00B70744">
      <w:pPr>
        <w:pStyle w:val="NormalWeb"/>
        <w:rPr>
          <w:sz w:val="26"/>
          <w:szCs w:val="26"/>
          <w:lang w:val="vi-VN"/>
        </w:rPr>
      </w:pPr>
    </w:p>
    <w:p w14:paraId="78AE8581" w14:textId="77777777" w:rsidR="00B70744" w:rsidRPr="00DF44A4" w:rsidRDefault="00B70744" w:rsidP="00B70744">
      <w:pPr>
        <w:pStyle w:val="NormalWeb"/>
        <w:rPr>
          <w:sz w:val="26"/>
          <w:szCs w:val="26"/>
          <w:lang w:val="vi-VN"/>
        </w:rPr>
      </w:pPr>
    </w:p>
    <w:p w14:paraId="5A44A1F1" w14:textId="77777777" w:rsidR="002729FD" w:rsidRPr="00DF44A4" w:rsidRDefault="002729FD" w:rsidP="002729FD">
      <w:pPr>
        <w:rPr>
          <w:lang w:val="vi-VN"/>
        </w:rPr>
      </w:pPr>
    </w:p>
    <w:p w14:paraId="160592F7" w14:textId="77777777" w:rsidR="00CA13B9" w:rsidRPr="00DF44A4" w:rsidRDefault="00CA13B9" w:rsidP="002729FD">
      <w:pPr>
        <w:rPr>
          <w:lang w:val="vi-VN"/>
        </w:rPr>
      </w:pPr>
    </w:p>
    <w:p w14:paraId="6EE3BD3C" w14:textId="77777777" w:rsidR="00CA13B9" w:rsidRPr="00DF44A4" w:rsidRDefault="00CA13B9" w:rsidP="002729FD">
      <w:pPr>
        <w:rPr>
          <w:lang w:val="vi-VN"/>
        </w:rPr>
      </w:pPr>
    </w:p>
    <w:p w14:paraId="31DF86C8" w14:textId="77777777" w:rsidR="00CA13B9" w:rsidRPr="00DF44A4" w:rsidRDefault="00CA13B9" w:rsidP="002729FD">
      <w:pPr>
        <w:rPr>
          <w:lang w:val="vi-VN"/>
        </w:rPr>
      </w:pPr>
    </w:p>
    <w:p w14:paraId="6742745B" w14:textId="77777777" w:rsidR="00971D99" w:rsidRDefault="00971D99">
      <w:pPr>
        <w:spacing w:after="160" w:line="259" w:lineRule="auto"/>
        <w:jc w:val="left"/>
        <w:rPr>
          <w:rFonts w:eastAsiaTheme="majorEastAsia"/>
          <w:b/>
          <w:bCs/>
          <w:sz w:val="28"/>
          <w:szCs w:val="28"/>
          <w:lang w:val="vi-VN"/>
        </w:rPr>
      </w:pPr>
      <w:bookmarkStart w:id="9" w:name="_Toc199372400"/>
      <w:r>
        <w:rPr>
          <w:bCs/>
          <w:szCs w:val="28"/>
          <w:lang w:val="vi-VN"/>
        </w:rPr>
        <w:br w:type="page"/>
      </w:r>
    </w:p>
    <w:p w14:paraId="7B76AEC2" w14:textId="77777777" w:rsidR="00CA13B9" w:rsidRDefault="00902504" w:rsidP="00D852E2">
      <w:pPr>
        <w:pStyle w:val="Heading1"/>
        <w:rPr>
          <w:rFonts w:cs="Times New Roman"/>
          <w:bCs/>
          <w:szCs w:val="28"/>
        </w:rPr>
      </w:pPr>
      <w:r w:rsidRPr="00902504">
        <w:rPr>
          <w:rFonts w:cs="Times New Roman"/>
          <w:bCs/>
          <w:szCs w:val="28"/>
          <w:lang w:val="vi-VN"/>
        </w:rPr>
        <w:lastRenderedPageBreak/>
        <w:t>TÀI LIỆU THAM KHẢO</w:t>
      </w:r>
      <w:bookmarkEnd w:id="9"/>
    </w:p>
    <w:p w14:paraId="3A152018" w14:textId="56DEFF76" w:rsidR="00A966C1" w:rsidRPr="00A966C1" w:rsidRDefault="00A966C1" w:rsidP="00A966C1">
      <w:pPr>
        <w:jc w:val="center"/>
      </w:pPr>
      <w:r>
        <w:t>(Ví dụ)</w:t>
      </w:r>
    </w:p>
    <w:p w14:paraId="131B314E" w14:textId="77777777" w:rsidR="00CA13B9" w:rsidRPr="00A05C96" w:rsidRDefault="00CA13B9" w:rsidP="00A05C96">
      <w:pPr>
        <w:rPr>
          <w:sz w:val="26"/>
          <w:szCs w:val="26"/>
          <w:lang w:val="vi-VN"/>
        </w:rPr>
      </w:pPr>
      <w:r w:rsidRPr="00A05C96">
        <w:rPr>
          <w:sz w:val="26"/>
          <w:szCs w:val="26"/>
          <w:lang w:val="vi-VN"/>
        </w:rPr>
        <w:t>Tiếng Việt</w:t>
      </w:r>
    </w:p>
    <w:p w14:paraId="153F354F" w14:textId="77777777" w:rsidR="00CA13B9" w:rsidRPr="00A05C96" w:rsidRDefault="005F2A69" w:rsidP="008A7066">
      <w:pPr>
        <w:pStyle w:val="MucLon"/>
        <w:ind w:left="720"/>
        <w:jc w:val="both"/>
        <w:outlineLvl w:val="9"/>
      </w:pPr>
      <w:bookmarkStart w:id="10" w:name="_Toc199255676"/>
      <w:bookmarkStart w:id="11" w:name="_Toc199256895"/>
      <w:r w:rsidRPr="005F2A69">
        <w:t>[</w:t>
      </w:r>
      <w:r w:rsidRPr="00A05C96">
        <w:t>1</w:t>
      </w:r>
      <w:r w:rsidRPr="005F2A69">
        <w:t>]</w:t>
      </w:r>
      <w:r w:rsidRPr="00A05C96">
        <w:t xml:space="preserve"> </w:t>
      </w:r>
      <w:r w:rsidRPr="00A05C96">
        <w:tab/>
      </w:r>
      <w:r w:rsidR="000C73F2" w:rsidRPr="00A05C96">
        <w:rPr>
          <w:bCs w:val="0"/>
        </w:rPr>
        <w:t>Trần Văn An &amp; Lê Thị Bình. (2021). Phân tích và Thiết kế Hệ thống Thông tin. Nhà xuất bản Khoa học và Kỹ thuật, Hà Nội</w:t>
      </w:r>
      <w:bookmarkEnd w:id="10"/>
      <w:bookmarkEnd w:id="11"/>
    </w:p>
    <w:p w14:paraId="34ECE57A" w14:textId="77777777" w:rsidR="000C73F2" w:rsidRPr="00A05C96" w:rsidRDefault="005F2A69" w:rsidP="008A7066">
      <w:pPr>
        <w:ind w:left="720"/>
        <w:rPr>
          <w:sz w:val="26"/>
          <w:szCs w:val="26"/>
        </w:rPr>
      </w:pPr>
      <w:r w:rsidRPr="005F2A69">
        <w:rPr>
          <w:sz w:val="26"/>
          <w:szCs w:val="26"/>
        </w:rPr>
        <w:t>[</w:t>
      </w:r>
      <w:r w:rsidRPr="00A05C96">
        <w:rPr>
          <w:sz w:val="26"/>
          <w:szCs w:val="26"/>
        </w:rPr>
        <w:t>2</w:t>
      </w:r>
      <w:r w:rsidRPr="005F2A69">
        <w:rPr>
          <w:sz w:val="26"/>
          <w:szCs w:val="26"/>
        </w:rPr>
        <w:t>]</w:t>
      </w:r>
      <w:r w:rsidRPr="00A05C96">
        <w:rPr>
          <w:sz w:val="26"/>
          <w:szCs w:val="26"/>
        </w:rPr>
        <w:t xml:space="preserve"> </w:t>
      </w:r>
      <w:r w:rsidRPr="00A05C96">
        <w:rPr>
          <w:sz w:val="26"/>
          <w:szCs w:val="26"/>
        </w:rPr>
        <w:tab/>
      </w:r>
      <w:r w:rsidR="000C73F2" w:rsidRPr="00A05C96">
        <w:rPr>
          <w:sz w:val="26"/>
          <w:szCs w:val="26"/>
        </w:rPr>
        <w:t xml:space="preserve">Nguyễn Văn Long. (2020). </w:t>
      </w:r>
      <w:r w:rsidR="000C73F2" w:rsidRPr="00A05C96">
        <w:rPr>
          <w:i/>
          <w:iCs/>
          <w:sz w:val="26"/>
          <w:szCs w:val="26"/>
        </w:rPr>
        <w:t>Hệ quản trị Cơ sở dữ liệu</w:t>
      </w:r>
      <w:r w:rsidR="000C73F2" w:rsidRPr="00A05C96">
        <w:rPr>
          <w:sz w:val="26"/>
          <w:szCs w:val="26"/>
        </w:rPr>
        <w:t>. Nhà xuất bản Đại học Quốc gia Thành phố Hồ Chí Minh, TP. Hồ Chí Minh.</w:t>
      </w:r>
    </w:p>
    <w:p w14:paraId="754152A6" w14:textId="77777777" w:rsidR="00CA13B9" w:rsidRPr="00A05C96" w:rsidRDefault="00CA13B9" w:rsidP="008A7066">
      <w:pPr>
        <w:rPr>
          <w:sz w:val="26"/>
          <w:szCs w:val="26"/>
        </w:rPr>
      </w:pPr>
      <w:r w:rsidRPr="00A05C96">
        <w:rPr>
          <w:sz w:val="26"/>
          <w:szCs w:val="26"/>
        </w:rPr>
        <w:t>Tiếng anh</w:t>
      </w:r>
    </w:p>
    <w:p w14:paraId="660C93F4" w14:textId="77777777" w:rsidR="002729FD" w:rsidRPr="00A05C96" w:rsidRDefault="005F2A69" w:rsidP="008A7066">
      <w:pPr>
        <w:spacing w:before="120"/>
        <w:ind w:left="720"/>
        <w:contextualSpacing/>
        <w:rPr>
          <w:sz w:val="26"/>
          <w:szCs w:val="26"/>
        </w:rPr>
      </w:pPr>
      <w:r w:rsidRPr="005F2A69">
        <w:rPr>
          <w:sz w:val="26"/>
          <w:szCs w:val="26"/>
        </w:rPr>
        <w:t>[</w:t>
      </w:r>
      <w:r w:rsidRPr="00A05C96">
        <w:rPr>
          <w:sz w:val="26"/>
          <w:szCs w:val="26"/>
        </w:rPr>
        <w:t>1</w:t>
      </w:r>
      <w:r w:rsidRPr="005F2A69">
        <w:rPr>
          <w:sz w:val="26"/>
          <w:szCs w:val="26"/>
        </w:rPr>
        <w:t>]</w:t>
      </w:r>
      <w:r w:rsidRPr="00A05C96">
        <w:rPr>
          <w:sz w:val="26"/>
          <w:szCs w:val="26"/>
        </w:rPr>
        <w:t xml:space="preserve"> </w:t>
      </w:r>
      <w:r w:rsidRPr="00A05C96">
        <w:rPr>
          <w:sz w:val="26"/>
          <w:szCs w:val="26"/>
        </w:rPr>
        <w:tab/>
      </w:r>
      <w:r w:rsidR="002729FD" w:rsidRPr="00A05C96">
        <w:rPr>
          <w:sz w:val="26"/>
          <w:szCs w:val="26"/>
        </w:rPr>
        <w:t xml:space="preserve">Anderson, J., &amp; Smith, P. (2021). </w:t>
      </w:r>
      <w:r w:rsidR="002729FD" w:rsidRPr="00A05C96">
        <w:rPr>
          <w:i/>
          <w:iCs/>
          <w:sz w:val="26"/>
          <w:szCs w:val="26"/>
        </w:rPr>
        <w:t>Event management systems: Best practices and technologies</w:t>
      </w:r>
      <w:r w:rsidR="002729FD" w:rsidRPr="00A05C96">
        <w:rPr>
          <w:sz w:val="26"/>
          <w:szCs w:val="26"/>
        </w:rPr>
        <w:t>. Wiley.</w:t>
      </w:r>
    </w:p>
    <w:p w14:paraId="0B94D5FB" w14:textId="77777777" w:rsidR="002729FD" w:rsidRPr="00A05C96" w:rsidRDefault="005F2A69" w:rsidP="008A7066">
      <w:pPr>
        <w:spacing w:before="120"/>
        <w:ind w:left="720"/>
        <w:contextualSpacing/>
        <w:rPr>
          <w:sz w:val="26"/>
          <w:szCs w:val="26"/>
        </w:rPr>
      </w:pPr>
      <w:r w:rsidRPr="005F2A69">
        <w:rPr>
          <w:sz w:val="26"/>
          <w:szCs w:val="26"/>
        </w:rPr>
        <w:t>[</w:t>
      </w:r>
      <w:r w:rsidR="00A05C96" w:rsidRPr="00A05C96">
        <w:rPr>
          <w:sz w:val="26"/>
          <w:szCs w:val="26"/>
        </w:rPr>
        <w:t>2</w:t>
      </w:r>
      <w:r w:rsidRPr="005F2A69">
        <w:rPr>
          <w:sz w:val="26"/>
          <w:szCs w:val="26"/>
        </w:rPr>
        <w:t>]</w:t>
      </w:r>
      <w:r w:rsidRPr="00A05C96">
        <w:rPr>
          <w:sz w:val="26"/>
          <w:szCs w:val="26"/>
        </w:rPr>
        <w:t xml:space="preserve"> </w:t>
      </w:r>
      <w:r w:rsidRPr="00A05C96">
        <w:rPr>
          <w:sz w:val="26"/>
          <w:szCs w:val="26"/>
        </w:rPr>
        <w:tab/>
      </w:r>
      <w:r w:rsidR="002729FD" w:rsidRPr="00A05C96">
        <w:rPr>
          <w:sz w:val="26"/>
          <w:szCs w:val="26"/>
        </w:rPr>
        <w:t xml:space="preserve">Brown, K., &amp; Lee, A. (2020). </w:t>
      </w:r>
      <w:r w:rsidR="002729FD" w:rsidRPr="00A05C96">
        <w:rPr>
          <w:i/>
          <w:iCs/>
          <w:sz w:val="26"/>
          <w:szCs w:val="26"/>
        </w:rPr>
        <w:t>Building scalable web applications using PERN stack</w:t>
      </w:r>
      <w:r w:rsidR="002729FD" w:rsidRPr="00A05C96">
        <w:rPr>
          <w:sz w:val="26"/>
          <w:szCs w:val="26"/>
        </w:rPr>
        <w:t>. Springer.</w:t>
      </w:r>
    </w:p>
    <w:p w14:paraId="50609A1E" w14:textId="77777777" w:rsidR="00B70744" w:rsidRPr="00DF44A4" w:rsidRDefault="00B70744" w:rsidP="00B70744">
      <w:pPr>
        <w:pStyle w:val="NormalWeb"/>
        <w:ind w:left="720"/>
        <w:rPr>
          <w:sz w:val="26"/>
          <w:szCs w:val="26"/>
          <w:lang w:val="vi"/>
        </w:rPr>
      </w:pPr>
    </w:p>
    <w:p w14:paraId="25056052" w14:textId="77777777" w:rsidR="00D44BD4" w:rsidRDefault="00D44BD4">
      <w:pPr>
        <w:spacing w:after="160" w:line="259" w:lineRule="auto"/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14:paraId="0A72ECC2" w14:textId="5016B640" w:rsidR="00BF3E83" w:rsidRPr="00BF3E83" w:rsidRDefault="00BF3E83" w:rsidP="00BF3E83">
      <w:pPr>
        <w:jc w:val="center"/>
        <w:rPr>
          <w:b/>
          <w:bCs/>
          <w:sz w:val="28"/>
          <w:szCs w:val="28"/>
        </w:rPr>
      </w:pPr>
      <w:r w:rsidRPr="00BF3E83">
        <w:rPr>
          <w:b/>
          <w:bCs/>
          <w:sz w:val="28"/>
          <w:szCs w:val="28"/>
        </w:rPr>
        <w:lastRenderedPageBreak/>
        <w:t>PHỤ LỤC</w:t>
      </w:r>
    </w:p>
    <w:p w14:paraId="4D60DBD2" w14:textId="77777777" w:rsidR="00BF3E83" w:rsidRPr="00725F4C" w:rsidRDefault="00BF3E83" w:rsidP="00BF3E83">
      <w:pPr>
        <w:numPr>
          <w:ilvl w:val="0"/>
          <w:numId w:val="95"/>
        </w:numPr>
        <w:spacing w:after="160" w:line="278" w:lineRule="auto"/>
        <w:jc w:val="left"/>
      </w:pPr>
      <w:r w:rsidRPr="00725F4C">
        <w:t>Hình ảnh minh họa (chụp màn hình sản phẩm nếu được phép)</w:t>
      </w:r>
    </w:p>
    <w:p w14:paraId="17DDE494" w14:textId="77777777" w:rsidR="00BF3E83" w:rsidRPr="00725F4C" w:rsidRDefault="00BF3E83" w:rsidP="00BF3E83">
      <w:pPr>
        <w:numPr>
          <w:ilvl w:val="0"/>
          <w:numId w:val="95"/>
        </w:numPr>
        <w:spacing w:after="160" w:line="278" w:lineRule="auto"/>
        <w:jc w:val="left"/>
      </w:pPr>
      <w:r w:rsidRPr="00725F4C">
        <w:t>File đính kèm mã nguồn, tài liệu thiết kế hoặc link Github (nếu có)</w:t>
      </w:r>
    </w:p>
    <w:p w14:paraId="15227589" w14:textId="77777777" w:rsidR="00FD2A4B" w:rsidRPr="00DF44A4" w:rsidRDefault="00FD2A4B" w:rsidP="00FD2A4B">
      <w:pPr>
        <w:pStyle w:val="NormalWeb"/>
        <w:ind w:left="360"/>
        <w:rPr>
          <w:sz w:val="26"/>
          <w:szCs w:val="26"/>
          <w:lang w:val="vi"/>
        </w:rPr>
      </w:pPr>
    </w:p>
    <w:p w14:paraId="6603B5CD" w14:textId="77777777" w:rsidR="00B16A79" w:rsidRPr="00DF44A4" w:rsidRDefault="00B16A79" w:rsidP="00535352">
      <w:pPr>
        <w:tabs>
          <w:tab w:val="right" w:leader="dot" w:pos="9356"/>
        </w:tabs>
        <w:ind w:left="360"/>
        <w:rPr>
          <w:sz w:val="26"/>
          <w:szCs w:val="26"/>
          <w:lang w:val="vi"/>
        </w:rPr>
      </w:pPr>
    </w:p>
    <w:p w14:paraId="376259AE" w14:textId="77777777" w:rsidR="00535352" w:rsidRPr="00DF44A4" w:rsidRDefault="00535352" w:rsidP="00F8582E">
      <w:pPr>
        <w:tabs>
          <w:tab w:val="right" w:leader="dot" w:pos="9356"/>
        </w:tabs>
        <w:ind w:left="360"/>
        <w:rPr>
          <w:sz w:val="26"/>
          <w:szCs w:val="26"/>
          <w:lang w:val="vi"/>
        </w:rPr>
      </w:pPr>
    </w:p>
    <w:p w14:paraId="53174ABE" w14:textId="77777777" w:rsidR="00F8582E" w:rsidRPr="004A04C4" w:rsidRDefault="00F8582E" w:rsidP="00F8582E">
      <w:pPr>
        <w:spacing w:after="160"/>
        <w:jc w:val="left"/>
        <w:rPr>
          <w:bCs/>
          <w:iCs/>
          <w:sz w:val="28"/>
          <w:szCs w:val="28"/>
        </w:rPr>
      </w:pPr>
    </w:p>
    <w:sectPr w:rsidR="00F8582E" w:rsidRPr="004A04C4" w:rsidSect="004A19B0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134" w:right="851" w:bottom="1134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59E62" w14:textId="77777777" w:rsidR="00D11619" w:rsidRDefault="00D11619" w:rsidP="00DA3563">
      <w:pPr>
        <w:spacing w:after="0" w:line="240" w:lineRule="auto"/>
      </w:pPr>
      <w:r>
        <w:separator/>
      </w:r>
    </w:p>
  </w:endnote>
  <w:endnote w:type="continuationSeparator" w:id="0">
    <w:p w14:paraId="27E6DF6C" w14:textId="77777777" w:rsidR="00D11619" w:rsidRDefault="00D11619" w:rsidP="00D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EDAB0" w14:textId="77777777" w:rsidR="00633915" w:rsidRDefault="00633915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0"/>
        <w:szCs w:val="20"/>
      </w:rPr>
    </w:pPr>
    <w:r>
      <w:rPr>
        <w:rFonts w:eastAsiaTheme="majorEastAsia" w:cs="Times New Roman"/>
        <w:sz w:val="20"/>
        <w:szCs w:val="20"/>
      </w:rPr>
      <w:t>Nhóm 6</w:t>
    </w:r>
    <w:r>
      <w:rPr>
        <w:rFonts w:eastAsiaTheme="majorEastAsia" w:cs="Times New Roman"/>
        <w:sz w:val="20"/>
        <w:szCs w:val="20"/>
        <w:lang w:val="vi-VN"/>
      </w:rPr>
      <w:t xml:space="preserve"> </w:t>
    </w:r>
    <w:r>
      <w:rPr>
        <w:rFonts w:eastAsiaTheme="majorEastAsia" w:cs="Times New Roman"/>
        <w:sz w:val="20"/>
        <w:szCs w:val="20"/>
      </w:rPr>
      <w:t>– Lớp CNTT 14-03</w:t>
    </w:r>
    <w:r>
      <w:rPr>
        <w:rFonts w:eastAsiaTheme="majorEastAsia" w:cs="Times New Roman"/>
        <w:sz w:val="20"/>
        <w:szCs w:val="20"/>
      </w:rPr>
      <w:ptab w:relativeTo="margin" w:alignment="right" w:leader="none"/>
    </w:r>
    <w:r>
      <w:rPr>
        <w:rFonts w:eastAsiaTheme="majorEastAsia" w:cs="Times New Roman"/>
        <w:sz w:val="20"/>
        <w:szCs w:val="20"/>
      </w:rPr>
      <w:t xml:space="preserve">Page </w:t>
    </w:r>
    <w:r>
      <w:rPr>
        <w:rFonts w:eastAsiaTheme="minorEastAsia"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 xml:space="preserve"> PAGE   \* MERGEFORMAT </w:instrText>
    </w:r>
    <w:r>
      <w:rPr>
        <w:rFonts w:eastAsiaTheme="minorEastAsia" w:cs="Times New Roman"/>
        <w:sz w:val="20"/>
        <w:szCs w:val="20"/>
      </w:rPr>
      <w:fldChar w:fldCharType="separate"/>
    </w:r>
    <w:r>
      <w:rPr>
        <w:rFonts w:eastAsiaTheme="majorEastAsia" w:cs="Times New Roman"/>
        <w:sz w:val="20"/>
        <w:szCs w:val="20"/>
      </w:rPr>
      <w:t>2</w:t>
    </w:r>
    <w:r>
      <w:rPr>
        <w:rFonts w:eastAsiaTheme="majorEastAsia" w:cs="Times New Roman"/>
        <w:sz w:val="20"/>
        <w:szCs w:val="20"/>
      </w:rPr>
      <w:fldChar w:fldCharType="end"/>
    </w:r>
  </w:p>
  <w:p w14:paraId="0A686BC8" w14:textId="77777777" w:rsidR="00633915" w:rsidRDefault="00633915">
    <w:pPr>
      <w:pStyle w:val="Footer"/>
      <w:rPr>
        <w:rFonts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5473" w14:textId="77777777" w:rsidR="00633915" w:rsidRDefault="00633915" w:rsidP="007837AD">
    <w:pPr>
      <w:pStyle w:val="Footer"/>
    </w:pPr>
  </w:p>
  <w:p w14:paraId="772C86BB" w14:textId="77777777" w:rsidR="00633915" w:rsidRDefault="00633915">
    <w:pPr>
      <w:pStyle w:val="Footer"/>
      <w:rPr>
        <w:rFonts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E506E" w14:textId="77777777" w:rsidR="00633915" w:rsidRPr="007837AD" w:rsidRDefault="00633915" w:rsidP="004A04C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4A443" w14:textId="77777777" w:rsidR="00633915" w:rsidRDefault="006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0D6BA" w14:textId="77777777" w:rsidR="00D11619" w:rsidRDefault="00D11619" w:rsidP="00DA3563">
      <w:pPr>
        <w:spacing w:after="0" w:line="240" w:lineRule="auto"/>
      </w:pPr>
      <w:r>
        <w:separator/>
      </w:r>
    </w:p>
  </w:footnote>
  <w:footnote w:type="continuationSeparator" w:id="0">
    <w:p w14:paraId="597D868B" w14:textId="77777777" w:rsidR="00D11619" w:rsidRDefault="00D11619" w:rsidP="00D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093211C" w14:textId="77777777" w:rsidR="00633915" w:rsidRDefault="00633915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376A12FA" w14:textId="77777777" w:rsidR="00633915" w:rsidRDefault="0063391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171E" w14:textId="77777777" w:rsidR="004A04C4" w:rsidRDefault="004A04C4">
    <w:pPr>
      <w:pStyle w:val="Header"/>
      <w:jc w:val="center"/>
    </w:pPr>
  </w:p>
  <w:p w14:paraId="476FCE7D" w14:textId="77777777" w:rsidR="004A04C4" w:rsidRDefault="004A04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ajorEastAsia"/>
        <w:sz w:val="20"/>
        <w:szCs w:val="20"/>
      </w:rPr>
      <w:alias w:val="Title"/>
      <w:id w:val="-55424521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76FE03B" w14:textId="77777777" w:rsidR="00633915" w:rsidRDefault="00633915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eastAsiaTheme="majorEastAsia"/>
            <w:sz w:val="20"/>
            <w:szCs w:val="20"/>
          </w:rPr>
        </w:pPr>
        <w:r>
          <w:rPr>
            <w:rFonts w:eastAsiaTheme="majorEastAsia"/>
            <w:sz w:val="20"/>
            <w:szCs w:val="20"/>
          </w:rPr>
          <w:t xml:space="preserve">     </w:t>
        </w:r>
      </w:p>
    </w:sdtContent>
  </w:sdt>
  <w:p w14:paraId="19FA3EAF" w14:textId="77777777" w:rsidR="00633915" w:rsidRDefault="00633915">
    <w:pPr>
      <w:pStyle w:val="Header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69045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D493A1" w14:textId="77777777" w:rsidR="004A04C4" w:rsidRDefault="004A04C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07855" w14:textId="77777777" w:rsidR="00633915" w:rsidRDefault="00633915">
    <w:pPr>
      <w:pStyle w:val="Header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72620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2F5503" w14:textId="77777777" w:rsidR="006D7386" w:rsidRDefault="006D738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D19B4" w14:textId="77777777" w:rsidR="006D7386" w:rsidRDefault="006D73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4F9"/>
    <w:multiLevelType w:val="multilevel"/>
    <w:tmpl w:val="B45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BCB"/>
    <w:multiLevelType w:val="multilevel"/>
    <w:tmpl w:val="C3B4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41B82"/>
    <w:multiLevelType w:val="multilevel"/>
    <w:tmpl w:val="5C8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D771D"/>
    <w:multiLevelType w:val="multilevel"/>
    <w:tmpl w:val="EAE0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133C7"/>
    <w:multiLevelType w:val="multilevel"/>
    <w:tmpl w:val="2A8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826EA"/>
    <w:multiLevelType w:val="multilevel"/>
    <w:tmpl w:val="39F02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F0C23"/>
    <w:multiLevelType w:val="multilevel"/>
    <w:tmpl w:val="749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403A3"/>
    <w:multiLevelType w:val="hybridMultilevel"/>
    <w:tmpl w:val="7248C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37739D"/>
    <w:multiLevelType w:val="multilevel"/>
    <w:tmpl w:val="489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276B4"/>
    <w:multiLevelType w:val="multilevel"/>
    <w:tmpl w:val="6CBE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24B6A"/>
    <w:multiLevelType w:val="multilevel"/>
    <w:tmpl w:val="C2B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079DD"/>
    <w:multiLevelType w:val="multilevel"/>
    <w:tmpl w:val="EFBE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787800"/>
    <w:multiLevelType w:val="multilevel"/>
    <w:tmpl w:val="E152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7C6F77"/>
    <w:multiLevelType w:val="multilevel"/>
    <w:tmpl w:val="D83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212875"/>
    <w:multiLevelType w:val="multilevel"/>
    <w:tmpl w:val="5C8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43855"/>
    <w:multiLevelType w:val="multilevel"/>
    <w:tmpl w:val="5C8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012FDE"/>
    <w:multiLevelType w:val="multilevel"/>
    <w:tmpl w:val="0590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180CB9"/>
    <w:multiLevelType w:val="multilevel"/>
    <w:tmpl w:val="94AA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303F40"/>
    <w:multiLevelType w:val="multilevel"/>
    <w:tmpl w:val="6AB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CE6FEE"/>
    <w:multiLevelType w:val="hybridMultilevel"/>
    <w:tmpl w:val="BA282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C72EB"/>
    <w:multiLevelType w:val="multilevel"/>
    <w:tmpl w:val="EE0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F128D8"/>
    <w:multiLevelType w:val="multilevel"/>
    <w:tmpl w:val="1C4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6447C6"/>
    <w:multiLevelType w:val="multilevel"/>
    <w:tmpl w:val="56D6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185D6A"/>
    <w:multiLevelType w:val="multilevel"/>
    <w:tmpl w:val="F496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444000"/>
    <w:multiLevelType w:val="multilevel"/>
    <w:tmpl w:val="F32A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F95D78"/>
    <w:multiLevelType w:val="multilevel"/>
    <w:tmpl w:val="2974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8C19B0"/>
    <w:multiLevelType w:val="multilevel"/>
    <w:tmpl w:val="6C44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504DBC"/>
    <w:multiLevelType w:val="multilevel"/>
    <w:tmpl w:val="D816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D67D3C"/>
    <w:multiLevelType w:val="multilevel"/>
    <w:tmpl w:val="7B1E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4D59FA"/>
    <w:multiLevelType w:val="multilevel"/>
    <w:tmpl w:val="20F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986509"/>
    <w:multiLevelType w:val="multilevel"/>
    <w:tmpl w:val="9FE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134AAF"/>
    <w:multiLevelType w:val="multilevel"/>
    <w:tmpl w:val="DAD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5D75A7"/>
    <w:multiLevelType w:val="multilevel"/>
    <w:tmpl w:val="AAB8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8A36B1"/>
    <w:multiLevelType w:val="multilevel"/>
    <w:tmpl w:val="1F8A36B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1795E5B"/>
    <w:multiLevelType w:val="hybridMultilevel"/>
    <w:tmpl w:val="477028E2"/>
    <w:lvl w:ilvl="0" w:tplc="02944904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227C157A"/>
    <w:multiLevelType w:val="multilevel"/>
    <w:tmpl w:val="1AD0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F871FE"/>
    <w:multiLevelType w:val="multilevel"/>
    <w:tmpl w:val="E4E0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F70173"/>
    <w:multiLevelType w:val="hybridMultilevel"/>
    <w:tmpl w:val="E7B47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88C3F3E"/>
    <w:multiLevelType w:val="multilevel"/>
    <w:tmpl w:val="DA6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E434A1"/>
    <w:multiLevelType w:val="multilevel"/>
    <w:tmpl w:val="5C8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13447E"/>
    <w:multiLevelType w:val="multilevel"/>
    <w:tmpl w:val="AE26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70A55"/>
    <w:multiLevelType w:val="multilevel"/>
    <w:tmpl w:val="0E9E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B2324C"/>
    <w:multiLevelType w:val="multilevel"/>
    <w:tmpl w:val="9ED6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3A7BA8"/>
    <w:multiLevelType w:val="hybridMultilevel"/>
    <w:tmpl w:val="44A291F0"/>
    <w:lvl w:ilvl="0" w:tplc="135AC714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AD0E69"/>
    <w:multiLevelType w:val="multilevel"/>
    <w:tmpl w:val="027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DC1914"/>
    <w:multiLevelType w:val="hybridMultilevel"/>
    <w:tmpl w:val="441C557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60F0AD9"/>
    <w:multiLevelType w:val="hybridMultilevel"/>
    <w:tmpl w:val="026A0DFC"/>
    <w:lvl w:ilvl="0" w:tplc="339A139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3D0E0F"/>
    <w:multiLevelType w:val="multilevel"/>
    <w:tmpl w:val="F14C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D91115"/>
    <w:multiLevelType w:val="multilevel"/>
    <w:tmpl w:val="5854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98422D"/>
    <w:multiLevelType w:val="multilevel"/>
    <w:tmpl w:val="1A4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CB5AFC"/>
    <w:multiLevelType w:val="multilevel"/>
    <w:tmpl w:val="8FC0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C97EAF"/>
    <w:multiLevelType w:val="hybridMultilevel"/>
    <w:tmpl w:val="ABFC6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31D5F92"/>
    <w:multiLevelType w:val="multilevel"/>
    <w:tmpl w:val="157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EB17DF"/>
    <w:multiLevelType w:val="multilevel"/>
    <w:tmpl w:val="F7B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B209B4"/>
    <w:multiLevelType w:val="multilevel"/>
    <w:tmpl w:val="EF00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D64A12"/>
    <w:multiLevelType w:val="multilevel"/>
    <w:tmpl w:val="BE5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240B00"/>
    <w:multiLevelType w:val="multilevel"/>
    <w:tmpl w:val="9256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F713AC"/>
    <w:multiLevelType w:val="multilevel"/>
    <w:tmpl w:val="C702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9848DC"/>
    <w:multiLevelType w:val="multilevel"/>
    <w:tmpl w:val="EB4A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9D10A7"/>
    <w:multiLevelType w:val="multilevel"/>
    <w:tmpl w:val="02DA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697A93"/>
    <w:multiLevelType w:val="multilevel"/>
    <w:tmpl w:val="5C8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B81487"/>
    <w:multiLevelType w:val="multilevel"/>
    <w:tmpl w:val="657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514AD3"/>
    <w:multiLevelType w:val="hybridMultilevel"/>
    <w:tmpl w:val="957C3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5B514C"/>
    <w:multiLevelType w:val="multilevel"/>
    <w:tmpl w:val="27A2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605EE3"/>
    <w:multiLevelType w:val="multilevel"/>
    <w:tmpl w:val="9790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EE2FB1"/>
    <w:multiLevelType w:val="hybridMultilevel"/>
    <w:tmpl w:val="9D6A9822"/>
    <w:lvl w:ilvl="0" w:tplc="135AC714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032B39"/>
    <w:multiLevelType w:val="multilevel"/>
    <w:tmpl w:val="C3D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242F5A"/>
    <w:multiLevelType w:val="multilevel"/>
    <w:tmpl w:val="5C8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6968D6"/>
    <w:multiLevelType w:val="multilevel"/>
    <w:tmpl w:val="6700D60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A315C5D"/>
    <w:multiLevelType w:val="multilevel"/>
    <w:tmpl w:val="619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5A6C05"/>
    <w:multiLevelType w:val="multilevel"/>
    <w:tmpl w:val="9D74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95433F"/>
    <w:multiLevelType w:val="multilevel"/>
    <w:tmpl w:val="106E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795731"/>
    <w:multiLevelType w:val="multilevel"/>
    <w:tmpl w:val="5C79573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F14609"/>
    <w:multiLevelType w:val="multilevel"/>
    <w:tmpl w:val="5854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3406F9"/>
    <w:multiLevelType w:val="multilevel"/>
    <w:tmpl w:val="822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070F1D"/>
    <w:multiLevelType w:val="multilevel"/>
    <w:tmpl w:val="5C8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0E46B9"/>
    <w:multiLevelType w:val="hybridMultilevel"/>
    <w:tmpl w:val="B4BC4640"/>
    <w:lvl w:ilvl="0" w:tplc="135AC714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5318D1"/>
    <w:multiLevelType w:val="multilevel"/>
    <w:tmpl w:val="A1EE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BB10C9"/>
    <w:multiLevelType w:val="multilevel"/>
    <w:tmpl w:val="2178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AB2536"/>
    <w:multiLevelType w:val="multilevel"/>
    <w:tmpl w:val="9790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56152A"/>
    <w:multiLevelType w:val="multilevel"/>
    <w:tmpl w:val="445E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5D7F78"/>
    <w:multiLevelType w:val="hybridMultilevel"/>
    <w:tmpl w:val="CC00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38726F"/>
    <w:multiLevelType w:val="hybridMultilevel"/>
    <w:tmpl w:val="CD3AB82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37109B1"/>
    <w:multiLevelType w:val="hybridMultilevel"/>
    <w:tmpl w:val="1DC8C4C8"/>
    <w:lvl w:ilvl="0" w:tplc="0294490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43A2260"/>
    <w:multiLevelType w:val="multilevel"/>
    <w:tmpl w:val="5C8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6B4B19"/>
    <w:multiLevelType w:val="multilevel"/>
    <w:tmpl w:val="8870A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653339"/>
    <w:multiLevelType w:val="multilevel"/>
    <w:tmpl w:val="BE9A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9B456E"/>
    <w:multiLevelType w:val="multilevel"/>
    <w:tmpl w:val="B3C6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EE3272"/>
    <w:multiLevelType w:val="multilevel"/>
    <w:tmpl w:val="5C8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531636"/>
    <w:multiLevelType w:val="multilevel"/>
    <w:tmpl w:val="9790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A71636"/>
    <w:multiLevelType w:val="hybridMultilevel"/>
    <w:tmpl w:val="EF7625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C617374"/>
    <w:multiLevelType w:val="multilevel"/>
    <w:tmpl w:val="CE94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1E13F5"/>
    <w:multiLevelType w:val="multilevel"/>
    <w:tmpl w:val="5C8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8D326C"/>
    <w:multiLevelType w:val="multilevel"/>
    <w:tmpl w:val="4F1A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B754D2"/>
    <w:multiLevelType w:val="multilevel"/>
    <w:tmpl w:val="5C84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725552">
    <w:abstractNumId w:val="24"/>
  </w:num>
  <w:num w:numId="2" w16cid:durableId="1634675971">
    <w:abstractNumId w:val="29"/>
  </w:num>
  <w:num w:numId="3" w16cid:durableId="831065822">
    <w:abstractNumId w:val="40"/>
  </w:num>
  <w:num w:numId="4" w16cid:durableId="952788902">
    <w:abstractNumId w:val="41"/>
  </w:num>
  <w:num w:numId="5" w16cid:durableId="2011443731">
    <w:abstractNumId w:val="78"/>
  </w:num>
  <w:num w:numId="6" w16cid:durableId="367027669">
    <w:abstractNumId w:val="23"/>
  </w:num>
  <w:num w:numId="7" w16cid:durableId="1284966114">
    <w:abstractNumId w:val="18"/>
  </w:num>
  <w:num w:numId="8" w16cid:durableId="293027236">
    <w:abstractNumId w:val="49"/>
  </w:num>
  <w:num w:numId="9" w16cid:durableId="1765296741">
    <w:abstractNumId w:val="58"/>
  </w:num>
  <w:num w:numId="10" w16cid:durableId="889615129">
    <w:abstractNumId w:val="42"/>
  </w:num>
  <w:num w:numId="11" w16cid:durableId="1519392132">
    <w:abstractNumId w:val="57"/>
  </w:num>
  <w:num w:numId="12" w16cid:durableId="2096631638">
    <w:abstractNumId w:val="68"/>
  </w:num>
  <w:num w:numId="13" w16cid:durableId="1239703857">
    <w:abstractNumId w:val="13"/>
  </w:num>
  <w:num w:numId="14" w16cid:durableId="1253123661">
    <w:abstractNumId w:val="32"/>
  </w:num>
  <w:num w:numId="15" w16cid:durableId="1066338191">
    <w:abstractNumId w:val="52"/>
  </w:num>
  <w:num w:numId="16" w16cid:durableId="1438328815">
    <w:abstractNumId w:val="73"/>
  </w:num>
  <w:num w:numId="17" w16cid:durableId="1227648690">
    <w:abstractNumId w:val="48"/>
  </w:num>
  <w:num w:numId="18" w16cid:durableId="1689453189">
    <w:abstractNumId w:val="63"/>
  </w:num>
  <w:num w:numId="19" w16cid:durableId="1771075514">
    <w:abstractNumId w:val="22"/>
  </w:num>
  <w:num w:numId="20" w16cid:durableId="924342845">
    <w:abstractNumId w:val="77"/>
  </w:num>
  <w:num w:numId="21" w16cid:durableId="1087115675">
    <w:abstractNumId w:val="69"/>
  </w:num>
  <w:num w:numId="22" w16cid:durableId="1526869751">
    <w:abstractNumId w:val="70"/>
  </w:num>
  <w:num w:numId="23" w16cid:durableId="1612854338">
    <w:abstractNumId w:val="20"/>
  </w:num>
  <w:num w:numId="24" w16cid:durableId="1413577574">
    <w:abstractNumId w:val="61"/>
  </w:num>
  <w:num w:numId="25" w16cid:durableId="858543529">
    <w:abstractNumId w:val="17"/>
  </w:num>
  <w:num w:numId="26" w16cid:durableId="1176573240">
    <w:abstractNumId w:val="31"/>
  </w:num>
  <w:num w:numId="27" w16cid:durableId="877205335">
    <w:abstractNumId w:val="90"/>
  </w:num>
  <w:num w:numId="28" w16cid:durableId="525022453">
    <w:abstractNumId w:val="30"/>
  </w:num>
  <w:num w:numId="29" w16cid:durableId="94597431">
    <w:abstractNumId w:val="8"/>
  </w:num>
  <w:num w:numId="30" w16cid:durableId="175199478">
    <w:abstractNumId w:val="9"/>
  </w:num>
  <w:num w:numId="31" w16cid:durableId="749081839">
    <w:abstractNumId w:val="53"/>
  </w:num>
  <w:num w:numId="32" w16cid:durableId="1974408277">
    <w:abstractNumId w:val="44"/>
  </w:num>
  <w:num w:numId="33" w16cid:durableId="1478760992">
    <w:abstractNumId w:val="80"/>
  </w:num>
  <w:num w:numId="34" w16cid:durableId="604114212">
    <w:abstractNumId w:val="1"/>
  </w:num>
  <w:num w:numId="35" w16cid:durableId="1714767923">
    <w:abstractNumId w:val="10"/>
  </w:num>
  <w:num w:numId="36" w16cid:durableId="2040544627">
    <w:abstractNumId w:val="21"/>
  </w:num>
  <w:num w:numId="37" w16cid:durableId="170334514">
    <w:abstractNumId w:val="74"/>
  </w:num>
  <w:num w:numId="38" w16cid:durableId="141393034">
    <w:abstractNumId w:val="47"/>
  </w:num>
  <w:num w:numId="39" w16cid:durableId="1653102676">
    <w:abstractNumId w:val="54"/>
  </w:num>
  <w:num w:numId="40" w16cid:durableId="1875998291">
    <w:abstractNumId w:val="0"/>
  </w:num>
  <w:num w:numId="41" w16cid:durableId="1073237320">
    <w:abstractNumId w:val="25"/>
  </w:num>
  <w:num w:numId="42" w16cid:durableId="1455558840">
    <w:abstractNumId w:val="28"/>
  </w:num>
  <w:num w:numId="43" w16cid:durableId="1413355473">
    <w:abstractNumId w:val="4"/>
  </w:num>
  <w:num w:numId="44" w16cid:durableId="1911040856">
    <w:abstractNumId w:val="3"/>
  </w:num>
  <w:num w:numId="45" w16cid:durableId="361131089">
    <w:abstractNumId w:val="12"/>
  </w:num>
  <w:num w:numId="46" w16cid:durableId="997883161">
    <w:abstractNumId w:val="16"/>
  </w:num>
  <w:num w:numId="47" w16cid:durableId="468549174">
    <w:abstractNumId w:val="86"/>
  </w:num>
  <w:num w:numId="48" w16cid:durableId="954290550">
    <w:abstractNumId w:val="26"/>
  </w:num>
  <w:num w:numId="49" w16cid:durableId="1898660582">
    <w:abstractNumId w:val="50"/>
  </w:num>
  <w:num w:numId="50" w16cid:durableId="1898010721">
    <w:abstractNumId w:val="87"/>
  </w:num>
  <w:num w:numId="51" w16cid:durableId="1840389525">
    <w:abstractNumId w:val="59"/>
  </w:num>
  <w:num w:numId="52" w16cid:durableId="514927801">
    <w:abstractNumId w:val="38"/>
  </w:num>
  <w:num w:numId="53" w16cid:durableId="553351775">
    <w:abstractNumId w:val="79"/>
  </w:num>
  <w:num w:numId="54" w16cid:durableId="467434534">
    <w:abstractNumId w:val="66"/>
  </w:num>
  <w:num w:numId="55" w16cid:durableId="1533223989">
    <w:abstractNumId w:val="55"/>
  </w:num>
  <w:num w:numId="56" w16cid:durableId="1619216978">
    <w:abstractNumId w:val="35"/>
  </w:num>
  <w:num w:numId="57" w16cid:durableId="215318051">
    <w:abstractNumId w:val="91"/>
  </w:num>
  <w:num w:numId="58" w16cid:durableId="2120686126">
    <w:abstractNumId w:val="6"/>
  </w:num>
  <w:num w:numId="59" w16cid:durableId="1597713677">
    <w:abstractNumId w:val="93"/>
  </w:num>
  <w:num w:numId="60" w16cid:durableId="1877893171">
    <w:abstractNumId w:val="11"/>
  </w:num>
  <w:num w:numId="61" w16cid:durableId="1641765836">
    <w:abstractNumId w:val="27"/>
  </w:num>
  <w:num w:numId="62" w16cid:durableId="1538470770">
    <w:abstractNumId w:val="85"/>
  </w:num>
  <w:num w:numId="63" w16cid:durableId="1535456340">
    <w:abstractNumId w:val="5"/>
  </w:num>
  <w:num w:numId="64" w16cid:durableId="1633904149">
    <w:abstractNumId w:val="60"/>
  </w:num>
  <w:num w:numId="65" w16cid:durableId="1909420115">
    <w:abstractNumId w:val="2"/>
  </w:num>
  <w:num w:numId="66" w16cid:durableId="1268469851">
    <w:abstractNumId w:val="92"/>
  </w:num>
  <w:num w:numId="67" w16cid:durableId="316302010">
    <w:abstractNumId w:val="67"/>
  </w:num>
  <w:num w:numId="68" w16cid:durableId="1043016742">
    <w:abstractNumId w:val="14"/>
  </w:num>
  <w:num w:numId="69" w16cid:durableId="347603162">
    <w:abstractNumId w:val="75"/>
  </w:num>
  <w:num w:numId="70" w16cid:durableId="754281295">
    <w:abstractNumId w:val="88"/>
  </w:num>
  <w:num w:numId="71" w16cid:durableId="2004971322">
    <w:abstractNumId w:val="15"/>
  </w:num>
  <w:num w:numId="72" w16cid:durableId="1064569508">
    <w:abstractNumId w:val="39"/>
  </w:num>
  <w:num w:numId="73" w16cid:durableId="739790708">
    <w:abstractNumId w:val="94"/>
  </w:num>
  <w:num w:numId="74" w16cid:durableId="76946421">
    <w:abstractNumId w:val="37"/>
  </w:num>
  <w:num w:numId="75" w16cid:durableId="1345979351">
    <w:abstractNumId w:val="84"/>
  </w:num>
  <w:num w:numId="76" w16cid:durableId="1846169649">
    <w:abstractNumId w:val="82"/>
  </w:num>
  <w:num w:numId="77" w16cid:durableId="1930850609">
    <w:abstractNumId w:val="45"/>
  </w:num>
  <w:num w:numId="78" w16cid:durableId="1844929440">
    <w:abstractNumId w:val="64"/>
  </w:num>
  <w:num w:numId="79" w16cid:durableId="184222195">
    <w:abstractNumId w:val="89"/>
  </w:num>
  <w:num w:numId="80" w16cid:durableId="1815833664">
    <w:abstractNumId w:val="56"/>
  </w:num>
  <w:num w:numId="81" w16cid:durableId="682441630">
    <w:abstractNumId w:val="19"/>
  </w:num>
  <w:num w:numId="82" w16cid:durableId="1534265450">
    <w:abstractNumId w:val="62"/>
  </w:num>
  <w:num w:numId="83" w16cid:durableId="1219173798">
    <w:abstractNumId w:val="34"/>
  </w:num>
  <w:num w:numId="84" w16cid:durableId="1949121168">
    <w:abstractNumId w:val="83"/>
  </w:num>
  <w:num w:numId="85" w16cid:durableId="892428222">
    <w:abstractNumId w:val="51"/>
  </w:num>
  <w:num w:numId="86" w16cid:durableId="354887208">
    <w:abstractNumId w:val="7"/>
  </w:num>
  <w:num w:numId="87" w16cid:durableId="519319560">
    <w:abstractNumId w:val="81"/>
  </w:num>
  <w:num w:numId="88" w16cid:durableId="1942715592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8634998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654212067">
    <w:abstractNumId w:val="65"/>
  </w:num>
  <w:num w:numId="91" w16cid:durableId="87624551">
    <w:abstractNumId w:val="46"/>
  </w:num>
  <w:num w:numId="92" w16cid:durableId="1431780127">
    <w:abstractNumId w:val="76"/>
  </w:num>
  <w:num w:numId="93" w16cid:durableId="1066101411">
    <w:abstractNumId w:val="43"/>
  </w:num>
  <w:num w:numId="94" w16cid:durableId="1105883457">
    <w:abstractNumId w:val="71"/>
  </w:num>
  <w:num w:numId="95" w16cid:durableId="950745131">
    <w:abstractNumId w:val="3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85F"/>
    <w:rsid w:val="00001CC0"/>
    <w:rsid w:val="00005CAE"/>
    <w:rsid w:val="00015FB8"/>
    <w:rsid w:val="000254E6"/>
    <w:rsid w:val="00035E0A"/>
    <w:rsid w:val="0004555F"/>
    <w:rsid w:val="00063135"/>
    <w:rsid w:val="00063F89"/>
    <w:rsid w:val="0006446A"/>
    <w:rsid w:val="00066DEC"/>
    <w:rsid w:val="0007193F"/>
    <w:rsid w:val="00073DE5"/>
    <w:rsid w:val="0007638C"/>
    <w:rsid w:val="000832A2"/>
    <w:rsid w:val="0008610A"/>
    <w:rsid w:val="00094700"/>
    <w:rsid w:val="0009569F"/>
    <w:rsid w:val="0009794E"/>
    <w:rsid w:val="000A25B8"/>
    <w:rsid w:val="000B1370"/>
    <w:rsid w:val="000C3D3A"/>
    <w:rsid w:val="000C697E"/>
    <w:rsid w:val="000C73F2"/>
    <w:rsid w:val="000D2930"/>
    <w:rsid w:val="000D6F12"/>
    <w:rsid w:val="000E3E14"/>
    <w:rsid w:val="000E7823"/>
    <w:rsid w:val="000F6C07"/>
    <w:rsid w:val="001020F0"/>
    <w:rsid w:val="00105A08"/>
    <w:rsid w:val="0010703E"/>
    <w:rsid w:val="001141D5"/>
    <w:rsid w:val="001153A4"/>
    <w:rsid w:val="001162CB"/>
    <w:rsid w:val="001165BE"/>
    <w:rsid w:val="001176FA"/>
    <w:rsid w:val="0012017E"/>
    <w:rsid w:val="00133CD7"/>
    <w:rsid w:val="00134CF7"/>
    <w:rsid w:val="00140A29"/>
    <w:rsid w:val="001413AF"/>
    <w:rsid w:val="00141E96"/>
    <w:rsid w:val="00143D18"/>
    <w:rsid w:val="00147DE6"/>
    <w:rsid w:val="00155CBD"/>
    <w:rsid w:val="00165001"/>
    <w:rsid w:val="00167A4A"/>
    <w:rsid w:val="00181825"/>
    <w:rsid w:val="00181AEF"/>
    <w:rsid w:val="001844BC"/>
    <w:rsid w:val="00191966"/>
    <w:rsid w:val="001959FE"/>
    <w:rsid w:val="001A0E6C"/>
    <w:rsid w:val="001A7244"/>
    <w:rsid w:val="001C1671"/>
    <w:rsid w:val="001C6BA6"/>
    <w:rsid w:val="001D03E6"/>
    <w:rsid w:val="001E197C"/>
    <w:rsid w:val="001E30CF"/>
    <w:rsid w:val="001E33AD"/>
    <w:rsid w:val="001E5277"/>
    <w:rsid w:val="001F0FBB"/>
    <w:rsid w:val="001F21FA"/>
    <w:rsid w:val="001F233D"/>
    <w:rsid w:val="0021052B"/>
    <w:rsid w:val="00217127"/>
    <w:rsid w:val="002212A4"/>
    <w:rsid w:val="00224084"/>
    <w:rsid w:val="00226679"/>
    <w:rsid w:val="00243869"/>
    <w:rsid w:val="002553F1"/>
    <w:rsid w:val="00257046"/>
    <w:rsid w:val="00266C21"/>
    <w:rsid w:val="002729FD"/>
    <w:rsid w:val="0027424F"/>
    <w:rsid w:val="00274C73"/>
    <w:rsid w:val="00277CAE"/>
    <w:rsid w:val="00280063"/>
    <w:rsid w:val="0028210B"/>
    <w:rsid w:val="00287A2A"/>
    <w:rsid w:val="00290321"/>
    <w:rsid w:val="00294412"/>
    <w:rsid w:val="00294A86"/>
    <w:rsid w:val="00296FCD"/>
    <w:rsid w:val="002A1677"/>
    <w:rsid w:val="002A6525"/>
    <w:rsid w:val="002B7B70"/>
    <w:rsid w:val="002C1B60"/>
    <w:rsid w:val="002C73A3"/>
    <w:rsid w:val="002C7F80"/>
    <w:rsid w:val="002D15B7"/>
    <w:rsid w:val="002D1BD3"/>
    <w:rsid w:val="002D3F7F"/>
    <w:rsid w:val="002E6337"/>
    <w:rsid w:val="002F57D7"/>
    <w:rsid w:val="002F5E82"/>
    <w:rsid w:val="003067C7"/>
    <w:rsid w:val="003108E2"/>
    <w:rsid w:val="003123A3"/>
    <w:rsid w:val="0031301C"/>
    <w:rsid w:val="00331443"/>
    <w:rsid w:val="00337E16"/>
    <w:rsid w:val="003548D7"/>
    <w:rsid w:val="00357076"/>
    <w:rsid w:val="00367719"/>
    <w:rsid w:val="003813BD"/>
    <w:rsid w:val="00385A9D"/>
    <w:rsid w:val="003906AF"/>
    <w:rsid w:val="00393E4D"/>
    <w:rsid w:val="0039644D"/>
    <w:rsid w:val="003973CD"/>
    <w:rsid w:val="003A177B"/>
    <w:rsid w:val="003A7609"/>
    <w:rsid w:val="003B65C9"/>
    <w:rsid w:val="003B6D6C"/>
    <w:rsid w:val="003C1528"/>
    <w:rsid w:val="003C6259"/>
    <w:rsid w:val="003E237A"/>
    <w:rsid w:val="003F2B2E"/>
    <w:rsid w:val="003F491E"/>
    <w:rsid w:val="004244F2"/>
    <w:rsid w:val="004315F7"/>
    <w:rsid w:val="004400E9"/>
    <w:rsid w:val="00444188"/>
    <w:rsid w:val="004541C1"/>
    <w:rsid w:val="004632ED"/>
    <w:rsid w:val="00476F48"/>
    <w:rsid w:val="00483768"/>
    <w:rsid w:val="0048452E"/>
    <w:rsid w:val="0048468D"/>
    <w:rsid w:val="004849E1"/>
    <w:rsid w:val="004921FD"/>
    <w:rsid w:val="0049601D"/>
    <w:rsid w:val="004A04C4"/>
    <w:rsid w:val="004A19B0"/>
    <w:rsid w:val="004A5F14"/>
    <w:rsid w:val="004A7B81"/>
    <w:rsid w:val="004B707D"/>
    <w:rsid w:val="004C53E4"/>
    <w:rsid w:val="004C5EF4"/>
    <w:rsid w:val="004D2CD9"/>
    <w:rsid w:val="004D3BE6"/>
    <w:rsid w:val="004D3D51"/>
    <w:rsid w:val="004D46B0"/>
    <w:rsid w:val="004D4958"/>
    <w:rsid w:val="004D535D"/>
    <w:rsid w:val="004D606F"/>
    <w:rsid w:val="004E1D30"/>
    <w:rsid w:val="004E32B8"/>
    <w:rsid w:val="004F26C1"/>
    <w:rsid w:val="00501542"/>
    <w:rsid w:val="00505DF3"/>
    <w:rsid w:val="00522DFB"/>
    <w:rsid w:val="005236B6"/>
    <w:rsid w:val="00523D4D"/>
    <w:rsid w:val="005248E3"/>
    <w:rsid w:val="0053440E"/>
    <w:rsid w:val="00534A47"/>
    <w:rsid w:val="00535352"/>
    <w:rsid w:val="00542123"/>
    <w:rsid w:val="0054467F"/>
    <w:rsid w:val="005524B2"/>
    <w:rsid w:val="0056346A"/>
    <w:rsid w:val="0056449F"/>
    <w:rsid w:val="00565441"/>
    <w:rsid w:val="0057077A"/>
    <w:rsid w:val="005712FA"/>
    <w:rsid w:val="00576A9B"/>
    <w:rsid w:val="00577063"/>
    <w:rsid w:val="00580CAC"/>
    <w:rsid w:val="00584223"/>
    <w:rsid w:val="00586C71"/>
    <w:rsid w:val="0059458A"/>
    <w:rsid w:val="0059611B"/>
    <w:rsid w:val="00596E62"/>
    <w:rsid w:val="005979BA"/>
    <w:rsid w:val="005B00C6"/>
    <w:rsid w:val="005B4EDC"/>
    <w:rsid w:val="005B75AF"/>
    <w:rsid w:val="005B7EBE"/>
    <w:rsid w:val="005C22F8"/>
    <w:rsid w:val="005C5414"/>
    <w:rsid w:val="005C5F62"/>
    <w:rsid w:val="005C7AEE"/>
    <w:rsid w:val="005E3789"/>
    <w:rsid w:val="005E58A4"/>
    <w:rsid w:val="005E61DA"/>
    <w:rsid w:val="005E6A0D"/>
    <w:rsid w:val="005E6FD3"/>
    <w:rsid w:val="005E78FE"/>
    <w:rsid w:val="005F2A69"/>
    <w:rsid w:val="005F4D6E"/>
    <w:rsid w:val="005F4F2A"/>
    <w:rsid w:val="005F59B6"/>
    <w:rsid w:val="005F7B4A"/>
    <w:rsid w:val="00617919"/>
    <w:rsid w:val="00633915"/>
    <w:rsid w:val="00643869"/>
    <w:rsid w:val="00651262"/>
    <w:rsid w:val="00651332"/>
    <w:rsid w:val="006517E4"/>
    <w:rsid w:val="006612FE"/>
    <w:rsid w:val="006708FD"/>
    <w:rsid w:val="006771A5"/>
    <w:rsid w:val="00685105"/>
    <w:rsid w:val="006907AF"/>
    <w:rsid w:val="00692C96"/>
    <w:rsid w:val="00694039"/>
    <w:rsid w:val="0069531D"/>
    <w:rsid w:val="00697BD2"/>
    <w:rsid w:val="00697CA7"/>
    <w:rsid w:val="006A1C4B"/>
    <w:rsid w:val="006A44C6"/>
    <w:rsid w:val="006A7E4F"/>
    <w:rsid w:val="006B4600"/>
    <w:rsid w:val="006B59BE"/>
    <w:rsid w:val="006C1D62"/>
    <w:rsid w:val="006C2E03"/>
    <w:rsid w:val="006D7386"/>
    <w:rsid w:val="006D75CD"/>
    <w:rsid w:val="006E05B6"/>
    <w:rsid w:val="006E1E4E"/>
    <w:rsid w:val="006E2A6B"/>
    <w:rsid w:val="006E5115"/>
    <w:rsid w:val="006E5513"/>
    <w:rsid w:val="006F2883"/>
    <w:rsid w:val="006F4A60"/>
    <w:rsid w:val="00700078"/>
    <w:rsid w:val="007170AF"/>
    <w:rsid w:val="00717F64"/>
    <w:rsid w:val="00721E32"/>
    <w:rsid w:val="007256A4"/>
    <w:rsid w:val="007260A4"/>
    <w:rsid w:val="00727076"/>
    <w:rsid w:val="00727D45"/>
    <w:rsid w:val="007326C8"/>
    <w:rsid w:val="007363BF"/>
    <w:rsid w:val="00740BA0"/>
    <w:rsid w:val="00745235"/>
    <w:rsid w:val="00746B65"/>
    <w:rsid w:val="00754D55"/>
    <w:rsid w:val="007551BF"/>
    <w:rsid w:val="00765C1D"/>
    <w:rsid w:val="00767D30"/>
    <w:rsid w:val="007763CC"/>
    <w:rsid w:val="00782DE9"/>
    <w:rsid w:val="007837AD"/>
    <w:rsid w:val="007864D2"/>
    <w:rsid w:val="00787744"/>
    <w:rsid w:val="007A165D"/>
    <w:rsid w:val="007A6E3D"/>
    <w:rsid w:val="007B0F43"/>
    <w:rsid w:val="007C0129"/>
    <w:rsid w:val="007C056F"/>
    <w:rsid w:val="007E34D0"/>
    <w:rsid w:val="007E4819"/>
    <w:rsid w:val="00805D68"/>
    <w:rsid w:val="008120AE"/>
    <w:rsid w:val="00812C20"/>
    <w:rsid w:val="00815AAF"/>
    <w:rsid w:val="00815F79"/>
    <w:rsid w:val="00823448"/>
    <w:rsid w:val="00826A9C"/>
    <w:rsid w:val="0084423E"/>
    <w:rsid w:val="00854B74"/>
    <w:rsid w:val="0085763E"/>
    <w:rsid w:val="008608C5"/>
    <w:rsid w:val="00860F50"/>
    <w:rsid w:val="00861B4D"/>
    <w:rsid w:val="0086506C"/>
    <w:rsid w:val="00873417"/>
    <w:rsid w:val="00880E67"/>
    <w:rsid w:val="00893B4B"/>
    <w:rsid w:val="00895F0B"/>
    <w:rsid w:val="008A0182"/>
    <w:rsid w:val="008A5975"/>
    <w:rsid w:val="008A7066"/>
    <w:rsid w:val="008B3FDA"/>
    <w:rsid w:val="008D346D"/>
    <w:rsid w:val="008E05E9"/>
    <w:rsid w:val="008E59D5"/>
    <w:rsid w:val="008E6634"/>
    <w:rsid w:val="008F0F4C"/>
    <w:rsid w:val="008F431C"/>
    <w:rsid w:val="008F5910"/>
    <w:rsid w:val="00902504"/>
    <w:rsid w:val="0091397C"/>
    <w:rsid w:val="00914AE8"/>
    <w:rsid w:val="00915606"/>
    <w:rsid w:val="00916885"/>
    <w:rsid w:val="00921249"/>
    <w:rsid w:val="00932472"/>
    <w:rsid w:val="0093366A"/>
    <w:rsid w:val="0093396C"/>
    <w:rsid w:val="009355C9"/>
    <w:rsid w:val="0094355D"/>
    <w:rsid w:val="009439D7"/>
    <w:rsid w:val="00950E0F"/>
    <w:rsid w:val="0096536C"/>
    <w:rsid w:val="00971D99"/>
    <w:rsid w:val="0097311A"/>
    <w:rsid w:val="00976E8C"/>
    <w:rsid w:val="0098730E"/>
    <w:rsid w:val="0099628B"/>
    <w:rsid w:val="00997064"/>
    <w:rsid w:val="009B75D4"/>
    <w:rsid w:val="009C0F2E"/>
    <w:rsid w:val="009C27B6"/>
    <w:rsid w:val="009E1E6A"/>
    <w:rsid w:val="009E5563"/>
    <w:rsid w:val="009E620C"/>
    <w:rsid w:val="009E73A7"/>
    <w:rsid w:val="009F1134"/>
    <w:rsid w:val="00A05318"/>
    <w:rsid w:val="00A05C96"/>
    <w:rsid w:val="00A23804"/>
    <w:rsid w:val="00A26947"/>
    <w:rsid w:val="00A34BEF"/>
    <w:rsid w:val="00A41A49"/>
    <w:rsid w:val="00A429ED"/>
    <w:rsid w:val="00A46E34"/>
    <w:rsid w:val="00A51D8E"/>
    <w:rsid w:val="00A567AF"/>
    <w:rsid w:val="00A61295"/>
    <w:rsid w:val="00A6134E"/>
    <w:rsid w:val="00A62710"/>
    <w:rsid w:val="00A65C5C"/>
    <w:rsid w:val="00A67E9B"/>
    <w:rsid w:val="00A74BDB"/>
    <w:rsid w:val="00A753C2"/>
    <w:rsid w:val="00A81B92"/>
    <w:rsid w:val="00A83C10"/>
    <w:rsid w:val="00A86CD9"/>
    <w:rsid w:val="00A90050"/>
    <w:rsid w:val="00A929CB"/>
    <w:rsid w:val="00A93500"/>
    <w:rsid w:val="00A94E29"/>
    <w:rsid w:val="00A95609"/>
    <w:rsid w:val="00A966C1"/>
    <w:rsid w:val="00AA145B"/>
    <w:rsid w:val="00AA6D06"/>
    <w:rsid w:val="00AC1C77"/>
    <w:rsid w:val="00AD3501"/>
    <w:rsid w:val="00AD691E"/>
    <w:rsid w:val="00AD73CC"/>
    <w:rsid w:val="00AE6597"/>
    <w:rsid w:val="00AF0E24"/>
    <w:rsid w:val="00AF3268"/>
    <w:rsid w:val="00AF492F"/>
    <w:rsid w:val="00AF6ED4"/>
    <w:rsid w:val="00B16A79"/>
    <w:rsid w:val="00B21D2F"/>
    <w:rsid w:val="00B25058"/>
    <w:rsid w:val="00B407BF"/>
    <w:rsid w:val="00B43690"/>
    <w:rsid w:val="00B43F09"/>
    <w:rsid w:val="00B442EA"/>
    <w:rsid w:val="00B44E9E"/>
    <w:rsid w:val="00B50492"/>
    <w:rsid w:val="00B520F5"/>
    <w:rsid w:val="00B54019"/>
    <w:rsid w:val="00B6090C"/>
    <w:rsid w:val="00B61FCA"/>
    <w:rsid w:val="00B70744"/>
    <w:rsid w:val="00B86416"/>
    <w:rsid w:val="00B8696C"/>
    <w:rsid w:val="00BA1BFE"/>
    <w:rsid w:val="00BA4A85"/>
    <w:rsid w:val="00BA7A9C"/>
    <w:rsid w:val="00BC4C77"/>
    <w:rsid w:val="00BD140A"/>
    <w:rsid w:val="00BD6EDB"/>
    <w:rsid w:val="00BD7C0A"/>
    <w:rsid w:val="00BE0BA1"/>
    <w:rsid w:val="00BE1CD0"/>
    <w:rsid w:val="00BE4673"/>
    <w:rsid w:val="00BE4877"/>
    <w:rsid w:val="00BF0FAC"/>
    <w:rsid w:val="00BF3475"/>
    <w:rsid w:val="00BF3E83"/>
    <w:rsid w:val="00BF4FC0"/>
    <w:rsid w:val="00C04613"/>
    <w:rsid w:val="00C04A05"/>
    <w:rsid w:val="00C0564D"/>
    <w:rsid w:val="00C067E4"/>
    <w:rsid w:val="00C1345E"/>
    <w:rsid w:val="00C141A5"/>
    <w:rsid w:val="00C1528D"/>
    <w:rsid w:val="00C2405C"/>
    <w:rsid w:val="00C2642D"/>
    <w:rsid w:val="00C26FB0"/>
    <w:rsid w:val="00C31909"/>
    <w:rsid w:val="00C31BD9"/>
    <w:rsid w:val="00C335DA"/>
    <w:rsid w:val="00C34E00"/>
    <w:rsid w:val="00C36E4F"/>
    <w:rsid w:val="00C40814"/>
    <w:rsid w:val="00C51374"/>
    <w:rsid w:val="00C657FE"/>
    <w:rsid w:val="00C65F3D"/>
    <w:rsid w:val="00C705FF"/>
    <w:rsid w:val="00C80FD9"/>
    <w:rsid w:val="00CA13B9"/>
    <w:rsid w:val="00CA2A2F"/>
    <w:rsid w:val="00CB5543"/>
    <w:rsid w:val="00CB72B1"/>
    <w:rsid w:val="00CC123D"/>
    <w:rsid w:val="00CC2B9A"/>
    <w:rsid w:val="00CC59E1"/>
    <w:rsid w:val="00CD4FB9"/>
    <w:rsid w:val="00CE6D6B"/>
    <w:rsid w:val="00CF0042"/>
    <w:rsid w:val="00D11619"/>
    <w:rsid w:val="00D21A06"/>
    <w:rsid w:val="00D243AE"/>
    <w:rsid w:val="00D252AA"/>
    <w:rsid w:val="00D274FC"/>
    <w:rsid w:val="00D308E9"/>
    <w:rsid w:val="00D4276E"/>
    <w:rsid w:val="00D444AF"/>
    <w:rsid w:val="00D444E9"/>
    <w:rsid w:val="00D44614"/>
    <w:rsid w:val="00D44BD4"/>
    <w:rsid w:val="00D50C38"/>
    <w:rsid w:val="00D52280"/>
    <w:rsid w:val="00D5565F"/>
    <w:rsid w:val="00D579D3"/>
    <w:rsid w:val="00D6622A"/>
    <w:rsid w:val="00D664D2"/>
    <w:rsid w:val="00D71875"/>
    <w:rsid w:val="00D72028"/>
    <w:rsid w:val="00D732AE"/>
    <w:rsid w:val="00D73F53"/>
    <w:rsid w:val="00D81327"/>
    <w:rsid w:val="00D852E2"/>
    <w:rsid w:val="00D85928"/>
    <w:rsid w:val="00DA0417"/>
    <w:rsid w:val="00DA2609"/>
    <w:rsid w:val="00DA3563"/>
    <w:rsid w:val="00DB09B7"/>
    <w:rsid w:val="00DB51D7"/>
    <w:rsid w:val="00DB61C6"/>
    <w:rsid w:val="00DC71EE"/>
    <w:rsid w:val="00DD3663"/>
    <w:rsid w:val="00DE6280"/>
    <w:rsid w:val="00DF39F2"/>
    <w:rsid w:val="00DF44A4"/>
    <w:rsid w:val="00E123AE"/>
    <w:rsid w:val="00E13631"/>
    <w:rsid w:val="00E215F5"/>
    <w:rsid w:val="00E2691B"/>
    <w:rsid w:val="00E3564D"/>
    <w:rsid w:val="00E36121"/>
    <w:rsid w:val="00E36546"/>
    <w:rsid w:val="00E43B20"/>
    <w:rsid w:val="00E4507E"/>
    <w:rsid w:val="00E46B4C"/>
    <w:rsid w:val="00E61EDC"/>
    <w:rsid w:val="00E71170"/>
    <w:rsid w:val="00E73591"/>
    <w:rsid w:val="00E7619C"/>
    <w:rsid w:val="00E91177"/>
    <w:rsid w:val="00E912AA"/>
    <w:rsid w:val="00EA19B2"/>
    <w:rsid w:val="00EA232B"/>
    <w:rsid w:val="00EB5C92"/>
    <w:rsid w:val="00EC1C45"/>
    <w:rsid w:val="00EC4265"/>
    <w:rsid w:val="00EC6D5B"/>
    <w:rsid w:val="00EC7F02"/>
    <w:rsid w:val="00ED2FE9"/>
    <w:rsid w:val="00ED7444"/>
    <w:rsid w:val="00ED7AA1"/>
    <w:rsid w:val="00EF2E76"/>
    <w:rsid w:val="00F03378"/>
    <w:rsid w:val="00F066BF"/>
    <w:rsid w:val="00F14B21"/>
    <w:rsid w:val="00F159CA"/>
    <w:rsid w:val="00F31D5D"/>
    <w:rsid w:val="00F33B59"/>
    <w:rsid w:val="00F37CBA"/>
    <w:rsid w:val="00F473D1"/>
    <w:rsid w:val="00F50D81"/>
    <w:rsid w:val="00F549F3"/>
    <w:rsid w:val="00F554E0"/>
    <w:rsid w:val="00F55B40"/>
    <w:rsid w:val="00F569B9"/>
    <w:rsid w:val="00F60C9B"/>
    <w:rsid w:val="00F62FD7"/>
    <w:rsid w:val="00F6641C"/>
    <w:rsid w:val="00F71224"/>
    <w:rsid w:val="00F74737"/>
    <w:rsid w:val="00F80206"/>
    <w:rsid w:val="00F8582E"/>
    <w:rsid w:val="00F85872"/>
    <w:rsid w:val="00F86329"/>
    <w:rsid w:val="00F87F50"/>
    <w:rsid w:val="00F974F6"/>
    <w:rsid w:val="00FA6D58"/>
    <w:rsid w:val="00FA7284"/>
    <w:rsid w:val="00FB1649"/>
    <w:rsid w:val="00FB4984"/>
    <w:rsid w:val="00FB7DCB"/>
    <w:rsid w:val="00FC33B7"/>
    <w:rsid w:val="00FC5C22"/>
    <w:rsid w:val="00FD2A4B"/>
    <w:rsid w:val="00FD6342"/>
    <w:rsid w:val="00FE385F"/>
    <w:rsid w:val="00FE5CB5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13407"/>
  <w15:docId w15:val="{C149F366-AA4B-433C-8FDA-F50A44CD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42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F4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9E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43690"/>
    <w:pPr>
      <w:widowControl w:val="0"/>
      <w:autoSpaceDE w:val="0"/>
      <w:autoSpaceDN w:val="0"/>
      <w:spacing w:before="224" w:after="0" w:line="240" w:lineRule="auto"/>
      <w:ind w:left="305"/>
      <w:jc w:val="left"/>
      <w:outlineLvl w:val="2"/>
    </w:pPr>
    <w:rPr>
      <w:b/>
      <w:bCs/>
      <w:sz w:val="26"/>
      <w:szCs w:val="26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5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4369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Header">
    <w:name w:val="header"/>
    <w:basedOn w:val="Normal"/>
    <w:link w:val="HeaderChar"/>
    <w:uiPriority w:val="99"/>
    <w:unhideWhenUsed/>
    <w:rsid w:val="00B4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9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qFormat/>
    <w:rsid w:val="00B43690"/>
    <w:pPr>
      <w:widowControl w:val="0"/>
      <w:autoSpaceDE w:val="0"/>
      <w:autoSpaceDN w:val="0"/>
      <w:spacing w:after="0" w:line="240" w:lineRule="auto"/>
      <w:jc w:val="left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99"/>
    <w:rsid w:val="00B43690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B43690"/>
    <w:pPr>
      <w:widowControl w:val="0"/>
      <w:autoSpaceDE w:val="0"/>
      <w:autoSpaceDN w:val="0"/>
      <w:spacing w:before="117" w:after="0" w:line="240" w:lineRule="auto"/>
      <w:jc w:val="left"/>
    </w:pPr>
    <w:rPr>
      <w:sz w:val="22"/>
      <w:szCs w:val="22"/>
      <w:lang w:val="vi"/>
    </w:rPr>
  </w:style>
  <w:style w:type="paragraph" w:styleId="ListParagraph">
    <w:name w:val="List Paragraph"/>
    <w:basedOn w:val="Normal"/>
    <w:uiPriority w:val="99"/>
    <w:qFormat/>
    <w:rsid w:val="00B43690"/>
    <w:pPr>
      <w:widowControl w:val="0"/>
      <w:autoSpaceDE w:val="0"/>
      <w:autoSpaceDN w:val="0"/>
      <w:spacing w:before="149" w:after="0" w:line="240" w:lineRule="auto"/>
      <w:ind w:left="1232" w:hanging="361"/>
      <w:jc w:val="left"/>
    </w:pPr>
    <w:rPr>
      <w:sz w:val="22"/>
      <w:szCs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F0F4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C59E1"/>
    <w:rPr>
      <w:rFonts w:ascii="Times New Roman" w:eastAsiaTheme="majorEastAsia" w:hAnsi="Times New Roman" w:cstheme="majorBidi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6A"/>
    <w:pPr>
      <w:spacing w:after="0" w:line="240" w:lineRule="auto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93366A"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 w:cstheme="minorBidi"/>
      <w:sz w:val="26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3366A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9336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366A"/>
    <w:pPr>
      <w:spacing w:before="100" w:beforeAutospacing="1" w:after="100" w:afterAutospacing="1" w:line="240" w:lineRule="auto"/>
      <w:jc w:val="left"/>
    </w:pPr>
  </w:style>
  <w:style w:type="table" w:styleId="TableGrid">
    <w:name w:val="Table Grid"/>
    <w:basedOn w:val="TableNormal"/>
    <w:uiPriority w:val="99"/>
    <w:qFormat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93366A"/>
    <w:pPr>
      <w:spacing w:before="120" w:after="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uiPriority w:val="39"/>
    <w:unhideWhenUsed/>
    <w:rsid w:val="0093366A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93366A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table" w:styleId="LightShading">
    <w:name w:val="Light Shading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000000" w:themeColor="text1" w:themeShade="BF"/>
      <w:sz w:val="20"/>
      <w:szCs w:val="20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93366A"/>
    <w:pPr>
      <w:spacing w:after="0" w:line="240" w:lineRule="auto"/>
    </w:pPr>
    <w:rPr>
      <w:rFonts w:ascii="Times New Roman" w:hAnsi="Times New Roman"/>
      <w:color w:val="2E74B5" w:themeColor="accent5" w:themeShade="BF"/>
      <w:sz w:val="20"/>
      <w:szCs w:val="20"/>
    </w:rPr>
    <w:tblPr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List">
    <w:name w:val="Light List"/>
    <w:basedOn w:val="TableNormal"/>
    <w:uiPriority w:val="61"/>
    <w:rsid w:val="0093366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3366A"/>
    <w:pPr>
      <w:spacing w:before="480" w:line="276" w:lineRule="auto"/>
      <w:jc w:val="left"/>
      <w:outlineLvl w:val="9"/>
    </w:pPr>
    <w:rPr>
      <w:b w:val="0"/>
      <w:bCs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215F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Spacing">
    <w:name w:val="No Spacing"/>
    <w:uiPriority w:val="1"/>
    <w:qFormat/>
    <w:rsid w:val="00A935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444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F0042"/>
    <w:pPr>
      <w:spacing w:line="480" w:lineRule="auto"/>
      <w:ind w:left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F0042"/>
  </w:style>
  <w:style w:type="paragraph" w:styleId="TOCHeading">
    <w:name w:val="TOC Heading"/>
    <w:basedOn w:val="Heading1"/>
    <w:next w:val="Normal"/>
    <w:uiPriority w:val="39"/>
    <w:unhideWhenUsed/>
    <w:qFormat/>
    <w:rsid w:val="00F549F3"/>
    <w:pPr>
      <w:spacing w:line="259" w:lineRule="auto"/>
      <w:jc w:val="left"/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D81327"/>
    <w:pPr>
      <w:spacing w:after="0" w:line="240" w:lineRule="auto"/>
      <w:jc w:val="left"/>
    </w:pPr>
  </w:style>
  <w:style w:type="paragraph" w:customStyle="1" w:styleId="MucLon">
    <w:name w:val="MucLon"/>
    <w:basedOn w:val="Heading2"/>
    <w:next w:val="Normal"/>
    <w:qFormat/>
    <w:rsid w:val="00D81327"/>
    <w:pPr>
      <w:spacing w:before="120"/>
    </w:pPr>
    <w:rPr>
      <w:rFonts w:eastAsia="Times New Roman" w:cs="Times New Roman"/>
      <w:b w:val="0"/>
      <w:bCs/>
    </w:rPr>
  </w:style>
  <w:style w:type="character" w:customStyle="1" w:styleId="apple-converted-space">
    <w:name w:val="apple-converted-space"/>
    <w:basedOn w:val="DefaultParagraphFont"/>
    <w:rsid w:val="00916885"/>
  </w:style>
  <w:style w:type="character" w:styleId="Strong">
    <w:name w:val="Strong"/>
    <w:basedOn w:val="DefaultParagraphFont"/>
    <w:uiPriority w:val="22"/>
    <w:qFormat/>
    <w:rsid w:val="0091688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C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4FB9"/>
    <w:rPr>
      <w:i/>
      <w:iCs/>
    </w:rPr>
  </w:style>
  <w:style w:type="paragraph" w:customStyle="1" w:styleId="s57">
    <w:name w:val="s57"/>
    <w:basedOn w:val="Normal"/>
    <w:rsid w:val="00E7619C"/>
    <w:pPr>
      <w:spacing w:before="100" w:beforeAutospacing="1" w:after="100" w:afterAutospacing="1" w:line="240" w:lineRule="auto"/>
      <w:jc w:val="left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E61DA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697BD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7BD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97BD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97BD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97BD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97BD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6D58"/>
    <w:pPr>
      <w:spacing w:after="200" w:line="240" w:lineRule="auto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579D3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5F5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9B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9B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6947"/>
    <w:rPr>
      <w:color w:val="605E5C"/>
      <w:shd w:val="clear" w:color="auto" w:fill="E1DFDD"/>
    </w:rPr>
  </w:style>
  <w:style w:type="paragraph" w:customStyle="1" w:styleId="Nidung">
    <w:name w:val="Nội dung"/>
    <w:basedOn w:val="Normal"/>
    <w:link w:val="NidungChar"/>
    <w:qFormat/>
    <w:rsid w:val="00280063"/>
    <w:pPr>
      <w:spacing w:before="120" w:after="0"/>
      <w:ind w:firstLine="567"/>
    </w:pPr>
    <w:rPr>
      <w:rFonts w:eastAsia="Calibri"/>
      <w:sz w:val="26"/>
      <w:szCs w:val="22"/>
    </w:rPr>
  </w:style>
  <w:style w:type="character" w:customStyle="1" w:styleId="NidungChar">
    <w:name w:val="Nội dung Char"/>
    <w:link w:val="Nidung"/>
    <w:rsid w:val="00280063"/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M&#7851;u%20b&#225;o%20c&#225;o%20TTT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BAA05-8D15-46EE-99CA-DBD8122A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 báo cáo TTTN.dotx</Template>
  <TotalTime>0</TotalTime>
  <Pages>15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TuanAnh</dc:creator>
  <cp:keywords/>
  <dc:description/>
  <cp:lastModifiedBy>Lâm Tú</cp:lastModifiedBy>
  <cp:revision>2</cp:revision>
  <dcterms:created xsi:type="dcterms:W3CDTF">2025-10-05T16:30:00Z</dcterms:created>
  <dcterms:modified xsi:type="dcterms:W3CDTF">2025-10-05T16:30:00Z</dcterms:modified>
</cp:coreProperties>
</file>